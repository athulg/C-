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B8" w:rsidRDefault="00CF6AB4" w:rsidP="002B21AE">
      <w:pPr>
        <w:pStyle w:val="Logo"/>
        <w:tabs>
          <w:tab w:val="left" w:pos="6282"/>
        </w:tabs>
      </w:pPr>
      <w:r w:rsidRPr="00CF6AB4">
        <w:rPr>
          <w:lang w:val="sv-SE"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60.9pt;width:180pt;height:138.75pt;z-index:25165926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" strokecolor="#a07a35 [1614]">
            <v:textbox>
              <w:txbxContent>
                <w:p w:rsidR="00A85FAF" w:rsidRPr="004F0836" w:rsidRDefault="00A85FAF" w:rsidP="004F0836">
                  <w:pPr>
                    <w:rPr>
                      <w:b/>
                      <w:sz w:val="72"/>
                      <w:szCs w:val="72"/>
                    </w:rPr>
                  </w:pPr>
                  <w:r w:rsidRPr="004F0836">
                    <w:rPr>
                      <w:b/>
                      <w:sz w:val="72"/>
                      <w:szCs w:val="72"/>
                    </w:rPr>
                    <w:t xml:space="preserve">Wanted </w:t>
                  </w:r>
                  <w:r w:rsidRPr="00470DD4">
                    <w:rPr>
                      <w:b/>
                      <w:color w:val="A17B36" w:themeColor="background2" w:themeShade="80"/>
                      <w:sz w:val="72"/>
                      <w:szCs w:val="72"/>
                    </w:rPr>
                    <w:t>–</w:t>
                  </w:r>
                  <w:r w:rsidRPr="004F0836">
                    <w:rPr>
                      <w:b/>
                      <w:sz w:val="72"/>
                      <w:szCs w:val="72"/>
                    </w:rPr>
                    <w:t xml:space="preserve"> A Game of Deduction</w:t>
                  </w:r>
                </w:p>
              </w:txbxContent>
            </v:textbox>
            <w10:wrap type="square" anchorx="margin"/>
          </v:shape>
        </w:pict>
      </w:r>
    </w:p>
    <w:p w:rsidR="00907CBB" w:rsidRDefault="00907CBB" w:rsidP="004F0836">
      <w:pPr>
        <w:pStyle w:val="Heading3"/>
        <w:ind w:left="0"/>
      </w:pPr>
    </w:p>
    <w:p w:rsidR="004F0836" w:rsidRDefault="004F0836" w:rsidP="004F0836"/>
    <w:p w:rsidR="004F0836" w:rsidRDefault="004F0836" w:rsidP="004F0836"/>
    <w:p w:rsidR="004F0836" w:rsidRPr="00470DD4" w:rsidRDefault="004F0836" w:rsidP="004F0836">
      <w:pPr>
        <w:pStyle w:val="Heading2"/>
        <w:jc w:val="right"/>
        <w:rPr>
          <w:color w:val="A17B36" w:themeColor="background2" w:themeShade="80"/>
        </w:rPr>
      </w:pPr>
      <w:r w:rsidRPr="00470DD4">
        <w:rPr>
          <w:color w:val="A17B36" w:themeColor="background2" w:themeShade="80"/>
        </w:rPr>
        <w:t>Presented by the group:</w:t>
      </w:r>
    </w:p>
    <w:p w:rsidR="004F0836" w:rsidRPr="00470DD4" w:rsidRDefault="004F0836" w:rsidP="004F0836">
      <w:pPr>
        <w:jc w:val="right"/>
        <w:rPr>
          <w:b/>
        </w:rPr>
      </w:pPr>
      <w:r w:rsidRPr="00470DD4">
        <w:rPr>
          <w:b/>
        </w:rPr>
        <w:t>Engelska parken</w:t>
      </w:r>
    </w:p>
    <w:p w:rsidR="004F0836" w:rsidRPr="00470DD4" w:rsidRDefault="004F0836" w:rsidP="004F0836">
      <w:pPr>
        <w:pStyle w:val="Heading2"/>
        <w:jc w:val="right"/>
        <w:rPr>
          <w:color w:val="A17B36" w:themeColor="background2" w:themeShade="80"/>
        </w:rPr>
      </w:pPr>
      <w:r w:rsidRPr="00470DD4">
        <w:rPr>
          <w:color w:val="A17B36" w:themeColor="background2" w:themeShade="80"/>
        </w:rPr>
        <w:t>Participants:</w:t>
      </w:r>
    </w:p>
    <w:p w:rsidR="004F0836" w:rsidRPr="00C6260D" w:rsidRDefault="004F0836" w:rsidP="004F0836">
      <w:pPr>
        <w:jc w:val="right"/>
        <w:rPr>
          <w:b/>
        </w:rPr>
      </w:pPr>
      <w:r w:rsidRPr="00C6260D">
        <w:rPr>
          <w:b/>
        </w:rPr>
        <w:t>AthulGangadharan,</w:t>
      </w:r>
    </w:p>
    <w:p w:rsidR="004F0836" w:rsidRPr="00C6260D" w:rsidRDefault="004F0836" w:rsidP="004F0836">
      <w:pPr>
        <w:jc w:val="right"/>
        <w:rPr>
          <w:b/>
        </w:rPr>
      </w:pPr>
      <w:r w:rsidRPr="00C6260D">
        <w:rPr>
          <w:b/>
        </w:rPr>
        <w:t>PriyanjaliSanyal,</w:t>
      </w:r>
    </w:p>
    <w:p w:rsidR="004F0836" w:rsidRPr="00C6260D" w:rsidRDefault="004F0836" w:rsidP="004F0836">
      <w:pPr>
        <w:jc w:val="right"/>
        <w:rPr>
          <w:b/>
        </w:rPr>
      </w:pPr>
      <w:r w:rsidRPr="00C6260D">
        <w:rPr>
          <w:b/>
        </w:rPr>
        <w:t>Viktor Jönsson.</w:t>
      </w:r>
    </w:p>
    <w:p w:rsidR="004F0836" w:rsidRPr="00C6260D" w:rsidRDefault="004F0836">
      <w:pPr>
        <w:pStyle w:val="Heading3"/>
      </w:pPr>
    </w:p>
    <w:p w:rsidR="00470DD4" w:rsidRPr="00C6260D" w:rsidRDefault="00E70831" w:rsidP="00470DD4">
      <w:pPr>
        <w:pStyle w:val="Heading3"/>
        <w:jc w:val="center"/>
        <w:rPr>
          <w:b/>
          <w:sz w:val="48"/>
          <w:szCs w:val="48"/>
        </w:rPr>
      </w:pPr>
      <w:r w:rsidRPr="00C6260D">
        <w:rPr>
          <w:b/>
          <w:color w:val="A17B36" w:themeColor="background2" w:themeShade="80"/>
          <w:sz w:val="48"/>
          <w:szCs w:val="48"/>
        </w:rPr>
        <w:t xml:space="preserve">Table of </w:t>
      </w:r>
      <w:r w:rsidR="00470DD4" w:rsidRPr="00C6260D">
        <w:rPr>
          <w:b/>
          <w:color w:val="A17B36" w:themeColor="background2" w:themeShade="80"/>
          <w:sz w:val="48"/>
          <w:szCs w:val="48"/>
        </w:rPr>
        <w:t>Contents</w:t>
      </w:r>
    </w:p>
    <w:p w:rsidR="00D6265A" w:rsidRPr="00C6260D" w:rsidRDefault="00D6265A" w:rsidP="00470DD4">
      <w:pPr>
        <w:spacing w:after="240" w:line="252" w:lineRule="auto"/>
        <w:ind w:left="0" w:right="0"/>
        <w:rPr>
          <w:sz w:val="52"/>
          <w:szCs w:val="52"/>
        </w:rPr>
      </w:pPr>
    </w:p>
    <w:tbl>
      <w:tblPr>
        <w:tblStyle w:val="Noborders"/>
        <w:tblW w:w="0" w:type="auto"/>
        <w:tblLook w:val="04A0"/>
      </w:tblPr>
      <w:tblGrid>
        <w:gridCol w:w="9350"/>
      </w:tblGrid>
      <w:tr w:rsidR="00214137" w:rsidRPr="00214137" w:rsidTr="00214137">
        <w:tc>
          <w:tcPr>
            <w:tcW w:w="9350" w:type="dxa"/>
          </w:tcPr>
          <w:p w:rsidR="00214137" w:rsidRPr="00214137" w:rsidRDefault="00214137" w:rsidP="003E6C96">
            <w:pPr>
              <w:pStyle w:val="ListParagraph"/>
              <w:numPr>
                <w:ilvl w:val="0"/>
                <w:numId w:val="12"/>
              </w:numPr>
              <w:spacing w:after="240" w:line="252" w:lineRule="auto"/>
              <w:ind w:right="0"/>
              <w:jc w:val="both"/>
              <w:rPr>
                <w:sz w:val="52"/>
                <w:szCs w:val="52"/>
                <w:lang w:val="sv-SE"/>
              </w:rPr>
            </w:pPr>
            <w:r w:rsidRPr="00214137">
              <w:rPr>
                <w:sz w:val="32"/>
                <w:szCs w:val="32"/>
                <w:lang w:val="sv-SE"/>
              </w:rPr>
              <w:t xml:space="preserve">Project plan                                                                            </w:t>
            </w:r>
            <w:r w:rsidRPr="00C803A4">
              <w:rPr>
                <w:color w:val="A17B36" w:themeColor="background2" w:themeShade="80"/>
                <w:sz w:val="32"/>
                <w:szCs w:val="32"/>
                <w:lang w:val="sv-SE"/>
              </w:rPr>
              <w:t xml:space="preserve">2 </w:t>
            </w:r>
          </w:p>
        </w:tc>
      </w:tr>
      <w:tr w:rsidR="00214137" w:rsidRPr="00214137" w:rsidTr="00214137">
        <w:tc>
          <w:tcPr>
            <w:tcW w:w="9350" w:type="dxa"/>
          </w:tcPr>
          <w:p w:rsidR="00214137" w:rsidRPr="00214137" w:rsidRDefault="00214137" w:rsidP="003E6C96">
            <w:pPr>
              <w:pStyle w:val="ListParagraph"/>
              <w:spacing w:after="240" w:line="252" w:lineRule="auto"/>
              <w:ind w:left="0" w:right="0"/>
              <w:jc w:val="both"/>
              <w:rPr>
                <w:sz w:val="52"/>
                <w:szCs w:val="52"/>
                <w:lang w:val="sv-SE"/>
              </w:rPr>
            </w:pPr>
          </w:p>
        </w:tc>
      </w:tr>
      <w:tr w:rsidR="00214137" w:rsidRPr="00214137" w:rsidTr="00214137">
        <w:tc>
          <w:tcPr>
            <w:tcW w:w="9350" w:type="dxa"/>
          </w:tcPr>
          <w:p w:rsidR="00214137" w:rsidRPr="00214137" w:rsidRDefault="00214137" w:rsidP="003E6C96">
            <w:pPr>
              <w:pStyle w:val="ListParagraph"/>
              <w:numPr>
                <w:ilvl w:val="0"/>
                <w:numId w:val="12"/>
              </w:numPr>
              <w:spacing w:after="240" w:line="252" w:lineRule="auto"/>
              <w:ind w:right="0"/>
              <w:jc w:val="both"/>
              <w:rPr>
                <w:sz w:val="52"/>
                <w:szCs w:val="52"/>
                <w:lang w:val="sv-SE"/>
              </w:rPr>
            </w:pPr>
            <w:r w:rsidRPr="00214137">
              <w:rPr>
                <w:sz w:val="32"/>
                <w:szCs w:val="32"/>
                <w:lang w:val="sv-SE"/>
              </w:rPr>
              <w:t xml:space="preserve">Programming Manual                                                           </w:t>
            </w:r>
            <w:r w:rsidRPr="00C803A4">
              <w:rPr>
                <w:color w:val="A17B36" w:themeColor="background2" w:themeShade="80"/>
                <w:sz w:val="32"/>
                <w:szCs w:val="32"/>
                <w:lang w:val="sv-SE"/>
              </w:rPr>
              <w:t xml:space="preserve">3 </w:t>
            </w:r>
          </w:p>
        </w:tc>
      </w:tr>
      <w:tr w:rsidR="00214137" w:rsidRPr="00214137" w:rsidTr="00214137">
        <w:tc>
          <w:tcPr>
            <w:tcW w:w="9350" w:type="dxa"/>
          </w:tcPr>
          <w:p w:rsidR="00214137" w:rsidRPr="00214137" w:rsidRDefault="00214137" w:rsidP="003E6C96">
            <w:pPr>
              <w:pStyle w:val="ListParagraph"/>
              <w:numPr>
                <w:ilvl w:val="1"/>
                <w:numId w:val="12"/>
              </w:numPr>
              <w:ind w:right="0"/>
              <w:rPr>
                <w:sz w:val="28"/>
                <w:szCs w:val="28"/>
                <w:lang w:val="sv-SE"/>
              </w:rPr>
            </w:pPr>
            <w:r w:rsidRPr="00214137">
              <w:rPr>
                <w:sz w:val="28"/>
                <w:szCs w:val="28"/>
                <w:lang w:val="sv-SE"/>
              </w:rPr>
              <w:t>- Program Purpose</w:t>
            </w:r>
            <w:r w:rsidR="00776541">
              <w:rPr>
                <w:sz w:val="28"/>
                <w:szCs w:val="28"/>
                <w:lang w:val="sv-SE"/>
              </w:rPr>
              <w:t xml:space="preserve">                                                                        </w:t>
            </w:r>
            <w:r>
              <w:rPr>
                <w:sz w:val="28"/>
                <w:szCs w:val="28"/>
                <w:lang w:val="sv-SE"/>
              </w:rPr>
              <w:t>3</w:t>
            </w:r>
          </w:p>
        </w:tc>
      </w:tr>
      <w:tr w:rsidR="00214137" w:rsidRPr="00214137" w:rsidTr="00214137">
        <w:tc>
          <w:tcPr>
            <w:tcW w:w="9350" w:type="dxa"/>
          </w:tcPr>
          <w:p w:rsidR="00214137" w:rsidRPr="00214137" w:rsidRDefault="00214137" w:rsidP="003E6C96">
            <w:pPr>
              <w:pStyle w:val="ListParagraph"/>
              <w:numPr>
                <w:ilvl w:val="1"/>
                <w:numId w:val="12"/>
              </w:numPr>
              <w:ind w:right="0"/>
              <w:rPr>
                <w:sz w:val="28"/>
                <w:szCs w:val="28"/>
                <w:lang w:val="sv-SE"/>
              </w:rPr>
            </w:pPr>
            <w:r w:rsidRPr="00214137">
              <w:rPr>
                <w:sz w:val="28"/>
                <w:szCs w:val="28"/>
                <w:lang w:val="sv-SE"/>
              </w:rPr>
              <w:t>- Program Structure</w:t>
            </w:r>
            <w:r>
              <w:rPr>
                <w:sz w:val="28"/>
                <w:szCs w:val="28"/>
                <w:lang w:val="sv-SE"/>
              </w:rPr>
              <w:t xml:space="preserve">                                                                      4</w:t>
            </w:r>
          </w:p>
        </w:tc>
      </w:tr>
      <w:tr w:rsidR="00214137" w:rsidRPr="00214137" w:rsidTr="00214137">
        <w:tc>
          <w:tcPr>
            <w:tcW w:w="9350" w:type="dxa"/>
          </w:tcPr>
          <w:p w:rsidR="00214137" w:rsidRPr="00214137" w:rsidRDefault="00214137" w:rsidP="003E6C96">
            <w:pPr>
              <w:pStyle w:val="ListParagraph"/>
              <w:numPr>
                <w:ilvl w:val="1"/>
                <w:numId w:val="12"/>
              </w:numPr>
              <w:ind w:right="0"/>
              <w:rPr>
                <w:sz w:val="28"/>
                <w:szCs w:val="28"/>
                <w:lang w:val="sv-SE"/>
              </w:rPr>
            </w:pPr>
            <w:r w:rsidRPr="00214137">
              <w:rPr>
                <w:sz w:val="28"/>
                <w:szCs w:val="28"/>
                <w:lang w:val="sv-SE"/>
              </w:rPr>
              <w:t>- User Interface</w:t>
            </w:r>
            <w:r>
              <w:rPr>
                <w:sz w:val="28"/>
                <w:szCs w:val="28"/>
                <w:lang w:val="sv-SE"/>
              </w:rPr>
              <w:t xml:space="preserve">                                                                              5</w:t>
            </w:r>
          </w:p>
        </w:tc>
      </w:tr>
      <w:tr w:rsidR="00214137" w:rsidRPr="00214137" w:rsidTr="00214137">
        <w:tc>
          <w:tcPr>
            <w:tcW w:w="9350" w:type="dxa"/>
          </w:tcPr>
          <w:p w:rsidR="00214137" w:rsidRPr="00214137" w:rsidRDefault="00214137" w:rsidP="003E6C96">
            <w:pPr>
              <w:pStyle w:val="ListParagraph"/>
              <w:numPr>
                <w:ilvl w:val="1"/>
                <w:numId w:val="12"/>
              </w:numPr>
              <w:ind w:right="0"/>
              <w:rPr>
                <w:sz w:val="28"/>
                <w:szCs w:val="28"/>
                <w:lang w:val="sv-SE"/>
              </w:rPr>
            </w:pPr>
            <w:r w:rsidRPr="00214137">
              <w:rPr>
                <w:sz w:val="28"/>
                <w:szCs w:val="28"/>
                <w:lang w:val="sv-SE"/>
              </w:rPr>
              <w:t>- Program Code</w:t>
            </w:r>
            <w:r>
              <w:rPr>
                <w:sz w:val="28"/>
                <w:szCs w:val="28"/>
                <w:lang w:val="sv-SE"/>
              </w:rPr>
              <w:t xml:space="preserve">                                                                              6</w:t>
            </w:r>
          </w:p>
        </w:tc>
      </w:tr>
      <w:tr w:rsidR="00214137" w:rsidRPr="00214137" w:rsidTr="00214137">
        <w:tc>
          <w:tcPr>
            <w:tcW w:w="9350" w:type="dxa"/>
          </w:tcPr>
          <w:p w:rsidR="00214137" w:rsidRPr="00214137" w:rsidRDefault="00214137" w:rsidP="003E6C96">
            <w:pPr>
              <w:pStyle w:val="ListParagraph"/>
              <w:numPr>
                <w:ilvl w:val="1"/>
                <w:numId w:val="12"/>
              </w:numPr>
              <w:ind w:right="0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–</w:t>
            </w:r>
            <w:r w:rsidRPr="00214137">
              <w:rPr>
                <w:sz w:val="28"/>
                <w:szCs w:val="28"/>
                <w:lang w:val="sv-SE"/>
              </w:rPr>
              <w:t>Testing</w:t>
            </w:r>
            <w:r>
              <w:rPr>
                <w:sz w:val="28"/>
                <w:szCs w:val="28"/>
                <w:lang w:val="sv-SE"/>
              </w:rPr>
              <w:t xml:space="preserve">                                                                                          1</w:t>
            </w:r>
            <w:r w:rsidR="00803210">
              <w:rPr>
                <w:sz w:val="28"/>
                <w:szCs w:val="28"/>
                <w:lang w:val="sv-SE"/>
              </w:rPr>
              <w:t>3</w:t>
            </w:r>
          </w:p>
        </w:tc>
      </w:tr>
      <w:tr w:rsidR="00214137" w:rsidRPr="00214137" w:rsidTr="00214137">
        <w:tc>
          <w:tcPr>
            <w:tcW w:w="9350" w:type="dxa"/>
          </w:tcPr>
          <w:p w:rsidR="00214137" w:rsidRPr="00214137" w:rsidRDefault="00214137" w:rsidP="003E6C96">
            <w:pPr>
              <w:ind w:left="0" w:right="0"/>
              <w:rPr>
                <w:sz w:val="28"/>
                <w:szCs w:val="28"/>
                <w:lang w:val="sv-SE"/>
              </w:rPr>
            </w:pPr>
          </w:p>
        </w:tc>
      </w:tr>
      <w:tr w:rsidR="00214137" w:rsidRPr="00D6265A" w:rsidTr="00214137">
        <w:tc>
          <w:tcPr>
            <w:tcW w:w="9350" w:type="dxa"/>
          </w:tcPr>
          <w:p w:rsidR="00214137" w:rsidRPr="00D6265A" w:rsidRDefault="00214137" w:rsidP="003E6C96">
            <w:pPr>
              <w:pStyle w:val="ListParagraph"/>
              <w:numPr>
                <w:ilvl w:val="0"/>
                <w:numId w:val="12"/>
              </w:numPr>
              <w:ind w:right="0"/>
              <w:rPr>
                <w:sz w:val="28"/>
                <w:szCs w:val="28"/>
                <w:lang w:val="sv-SE"/>
              </w:rPr>
            </w:pPr>
            <w:r w:rsidRPr="00214137">
              <w:rPr>
                <w:sz w:val="28"/>
                <w:szCs w:val="28"/>
                <w:lang w:val="sv-SE"/>
              </w:rPr>
              <w:t>User Manual</w:t>
            </w:r>
            <w:r w:rsidR="00426D17">
              <w:rPr>
                <w:sz w:val="28"/>
                <w:szCs w:val="28"/>
                <w:lang w:val="sv-SE"/>
              </w:rPr>
              <w:t xml:space="preserve">                                                                                        </w:t>
            </w:r>
            <w:r w:rsidR="00B41868">
              <w:rPr>
                <w:color w:val="A17B36" w:themeColor="background2" w:themeShade="80"/>
                <w:sz w:val="28"/>
                <w:szCs w:val="28"/>
                <w:lang w:val="sv-SE"/>
              </w:rPr>
              <w:t>26</w:t>
            </w:r>
          </w:p>
        </w:tc>
      </w:tr>
    </w:tbl>
    <w:p w:rsidR="00D6265A" w:rsidRPr="00214137" w:rsidRDefault="00D6265A" w:rsidP="00214137">
      <w:pPr>
        <w:rPr>
          <w:sz w:val="28"/>
          <w:szCs w:val="28"/>
          <w:lang w:val="sv-SE"/>
        </w:rPr>
      </w:pPr>
    </w:p>
    <w:p w:rsidR="00470DD4" w:rsidRPr="001E38E1" w:rsidRDefault="00470DD4" w:rsidP="001E38E1">
      <w:pPr>
        <w:pStyle w:val="ListParagraph"/>
        <w:spacing w:after="240" w:line="252" w:lineRule="auto"/>
        <w:ind w:left="1080" w:right="0"/>
        <w:jc w:val="both"/>
        <w:rPr>
          <w:sz w:val="52"/>
          <w:szCs w:val="52"/>
          <w:lang w:val="sv-SE"/>
        </w:rPr>
      </w:pPr>
      <w:r w:rsidRPr="00D6265A">
        <w:rPr>
          <w:sz w:val="52"/>
          <w:szCs w:val="52"/>
          <w:lang w:val="sv-SE"/>
        </w:rPr>
        <w:br w:type="page"/>
      </w:r>
    </w:p>
    <w:p w:rsidR="004F0836" w:rsidRPr="00007D27" w:rsidRDefault="001A3F17" w:rsidP="00A475E7">
      <w:pPr>
        <w:pStyle w:val="Heading3"/>
        <w:jc w:val="center"/>
        <w:rPr>
          <w:b/>
          <w:sz w:val="48"/>
          <w:szCs w:val="48"/>
        </w:rPr>
      </w:pPr>
      <w:r w:rsidRPr="00007D27">
        <w:rPr>
          <w:b/>
          <w:color w:val="A17B36" w:themeColor="background2" w:themeShade="80"/>
          <w:sz w:val="48"/>
          <w:szCs w:val="48"/>
        </w:rPr>
        <w:lastRenderedPageBreak/>
        <w:t>Project Plan</w:t>
      </w:r>
    </w:p>
    <w:p w:rsidR="004F0836" w:rsidRPr="00007D27" w:rsidRDefault="004F0836">
      <w:pPr>
        <w:pStyle w:val="Heading3"/>
      </w:pPr>
    </w:p>
    <w:p w:rsidR="00A475E7" w:rsidRDefault="00A475E7" w:rsidP="00A36D9C">
      <w:pPr>
        <w:pStyle w:val="Heading3"/>
      </w:pPr>
      <w:r w:rsidRPr="00007D27">
        <w:rPr>
          <w:color w:val="A17B36" w:themeColor="background2" w:themeShade="80"/>
        </w:rPr>
        <w:t>Group</w:t>
      </w:r>
      <w:r>
        <w:t>: Engelska parken</w:t>
      </w:r>
    </w:p>
    <w:p w:rsidR="00A36D9C" w:rsidRPr="00A36D9C" w:rsidRDefault="00A36D9C" w:rsidP="00A36D9C"/>
    <w:p w:rsidR="00007D27" w:rsidRPr="00605D09" w:rsidRDefault="00007D27" w:rsidP="00007D27">
      <w:pPr>
        <w:ind w:left="0"/>
        <w:jc w:val="both"/>
        <w:rPr>
          <w:b/>
          <w:sz w:val="21"/>
          <w:szCs w:val="21"/>
        </w:rPr>
      </w:pPr>
      <w:r w:rsidRPr="00605D09">
        <w:rPr>
          <w:b/>
          <w:color w:val="A17B36" w:themeColor="background2" w:themeShade="80"/>
          <w:sz w:val="21"/>
          <w:szCs w:val="21"/>
        </w:rPr>
        <w:t>NAME             19</w:t>
      </w:r>
      <w:r w:rsidRPr="00605D09">
        <w:rPr>
          <w:b/>
          <w:color w:val="A17B36" w:themeColor="background2" w:themeShade="80"/>
          <w:sz w:val="21"/>
          <w:szCs w:val="21"/>
          <w:vertAlign w:val="superscript"/>
        </w:rPr>
        <w:t>th</w:t>
      </w:r>
      <w:r w:rsidRPr="00605D09">
        <w:rPr>
          <w:b/>
          <w:color w:val="A17B36" w:themeColor="background2" w:themeShade="80"/>
          <w:sz w:val="21"/>
          <w:szCs w:val="21"/>
        </w:rPr>
        <w:t xml:space="preserve"> Sept,2018        20-22</w:t>
      </w:r>
      <w:r w:rsidRPr="00605D09">
        <w:rPr>
          <w:b/>
          <w:color w:val="A17B36" w:themeColor="background2" w:themeShade="80"/>
          <w:sz w:val="21"/>
          <w:szCs w:val="21"/>
          <w:vertAlign w:val="superscript"/>
        </w:rPr>
        <w:t>nd</w:t>
      </w:r>
      <w:r w:rsidRPr="00605D09">
        <w:rPr>
          <w:b/>
          <w:color w:val="A17B36" w:themeColor="background2" w:themeShade="80"/>
          <w:sz w:val="21"/>
          <w:szCs w:val="21"/>
        </w:rPr>
        <w:t xml:space="preserve"> Sept,2018        23-24</w:t>
      </w:r>
      <w:r w:rsidRPr="00605D09">
        <w:rPr>
          <w:b/>
          <w:color w:val="A17B36" w:themeColor="background2" w:themeShade="80"/>
          <w:sz w:val="21"/>
          <w:szCs w:val="21"/>
          <w:vertAlign w:val="superscript"/>
        </w:rPr>
        <w:t>th</w:t>
      </w:r>
      <w:r w:rsidRPr="00605D09">
        <w:rPr>
          <w:b/>
          <w:color w:val="A17B36" w:themeColor="background2" w:themeShade="80"/>
          <w:sz w:val="21"/>
          <w:szCs w:val="21"/>
        </w:rPr>
        <w:t xml:space="preserve">  Sept,2018       25-26</w:t>
      </w:r>
      <w:r w:rsidRPr="00605D09">
        <w:rPr>
          <w:b/>
          <w:color w:val="A17B36" w:themeColor="background2" w:themeShade="80"/>
          <w:sz w:val="21"/>
          <w:szCs w:val="21"/>
          <w:vertAlign w:val="superscript"/>
        </w:rPr>
        <w:t>th</w:t>
      </w:r>
      <w:r w:rsidRPr="00605D09">
        <w:rPr>
          <w:b/>
          <w:color w:val="A17B36" w:themeColor="background2" w:themeShade="80"/>
          <w:sz w:val="21"/>
          <w:szCs w:val="21"/>
        </w:rPr>
        <w:t xml:space="preserve"> Sept,2018</w:t>
      </w:r>
    </w:p>
    <w:tbl>
      <w:tblPr>
        <w:tblStyle w:val="GridTable1LightAccent2"/>
        <w:tblW w:w="5570" w:type="pct"/>
        <w:tblInd w:w="-725" w:type="dxa"/>
        <w:tblCellMar>
          <w:left w:w="0" w:type="dxa"/>
          <w:right w:w="0" w:type="dxa"/>
        </w:tblCellMar>
        <w:tblLook w:val="06A0"/>
      </w:tblPr>
      <w:tblGrid>
        <w:gridCol w:w="2359"/>
        <w:gridCol w:w="1686"/>
        <w:gridCol w:w="2013"/>
        <w:gridCol w:w="2042"/>
        <w:gridCol w:w="2338"/>
      </w:tblGrid>
      <w:tr w:rsidR="00007D27" w:rsidTr="000B533A">
        <w:trPr>
          <w:cnfStyle w:val="100000000000"/>
          <w:trHeight w:val="1361"/>
        </w:trPr>
        <w:tc>
          <w:tcPr>
            <w:cnfStyle w:val="001000000000"/>
            <w:tcW w:w="2354" w:type="dxa"/>
          </w:tcPr>
          <w:p w:rsidR="00007D27" w:rsidRDefault="00007D27" w:rsidP="003E6C96">
            <w:pPr>
              <w:pStyle w:val="Tabletext"/>
            </w:pPr>
            <w:r>
              <w:t>Viktor Jönsson</w:t>
            </w:r>
          </w:p>
        </w:tc>
        <w:tc>
          <w:tcPr>
            <w:tcW w:w="1682" w:type="dxa"/>
          </w:tcPr>
          <w:p w:rsidR="00007D27" w:rsidRDefault="00007D27" w:rsidP="00007D27">
            <w:pPr>
              <w:pStyle w:val="Tabletext"/>
              <w:cnfStyle w:val="100000000000"/>
            </w:pPr>
            <w:r w:rsidRPr="00007D27">
              <w:rPr>
                <w:b w:val="0"/>
              </w:rPr>
              <w:t>Discussion about the Project Structure and Implementation method</w:t>
            </w:r>
            <w:r>
              <w:t>.</w:t>
            </w:r>
          </w:p>
          <w:p w:rsidR="00007D27" w:rsidRPr="00007D27" w:rsidRDefault="00007D27" w:rsidP="00007D27">
            <w:pPr>
              <w:pStyle w:val="Tabletext"/>
              <w:cnfStyle w:val="100000000000"/>
            </w:pPr>
            <w:r w:rsidRPr="002143D9">
              <w:t>No. Of Hours</w:t>
            </w:r>
            <w:r w:rsidRPr="00007D27">
              <w:rPr>
                <w:b w:val="0"/>
              </w:rPr>
              <w:t>:</w:t>
            </w:r>
            <w:r w:rsidRPr="00007D27">
              <w:t>2hours</w:t>
            </w:r>
          </w:p>
        </w:tc>
        <w:tc>
          <w:tcPr>
            <w:tcW w:w="2009" w:type="dxa"/>
          </w:tcPr>
          <w:p w:rsidR="00007D27" w:rsidRPr="00007D27" w:rsidRDefault="00007D27" w:rsidP="000B533A">
            <w:pPr>
              <w:pStyle w:val="Tabletext"/>
              <w:spacing w:line="276" w:lineRule="auto"/>
              <w:cnfStyle w:val="100000000000"/>
              <w:rPr>
                <w:b w:val="0"/>
              </w:rPr>
            </w:pPr>
            <w:r w:rsidRPr="00007D27">
              <w:rPr>
                <w:b w:val="0"/>
              </w:rPr>
              <w:t>Create Murderer.</w:t>
            </w:r>
          </w:p>
          <w:p w:rsidR="00007D27" w:rsidRDefault="00007D27" w:rsidP="000B533A">
            <w:pPr>
              <w:pStyle w:val="Tabletext"/>
              <w:spacing w:line="276" w:lineRule="auto"/>
              <w:cnfStyle w:val="100000000000"/>
              <w:rPr>
                <w:b w:val="0"/>
              </w:rPr>
            </w:pPr>
            <w:r w:rsidRPr="00007D27">
              <w:rPr>
                <w:b w:val="0"/>
              </w:rPr>
              <w:t>Create Person List.</w:t>
            </w:r>
          </w:p>
          <w:p w:rsidR="00007D27" w:rsidRPr="00007D27" w:rsidRDefault="00007D27" w:rsidP="000B533A">
            <w:pPr>
              <w:pStyle w:val="Tabletext"/>
              <w:spacing w:line="276" w:lineRule="auto"/>
              <w:cnfStyle w:val="100000000000"/>
              <w:rPr>
                <w:b w:val="0"/>
              </w:rPr>
            </w:pPr>
            <w:r w:rsidRPr="002143D9">
              <w:t>No. Of Hours:</w:t>
            </w:r>
            <w:r w:rsidRPr="00007D27">
              <w:t>5 hours</w:t>
            </w:r>
          </w:p>
        </w:tc>
        <w:tc>
          <w:tcPr>
            <w:tcW w:w="2038" w:type="dxa"/>
          </w:tcPr>
          <w:p w:rsidR="00007D27" w:rsidRPr="00007D27" w:rsidRDefault="00007D27" w:rsidP="000B533A">
            <w:pPr>
              <w:pStyle w:val="Tabletext"/>
              <w:spacing w:line="360" w:lineRule="auto"/>
              <w:cnfStyle w:val="100000000000"/>
              <w:rPr>
                <w:b w:val="0"/>
              </w:rPr>
            </w:pPr>
            <w:r w:rsidRPr="00007D27">
              <w:rPr>
                <w:b w:val="0"/>
              </w:rPr>
              <w:t>Testing Bug Fixing of respective modules.</w:t>
            </w:r>
          </w:p>
          <w:p w:rsidR="00007D27" w:rsidRPr="00E64019" w:rsidRDefault="00007D27" w:rsidP="000B533A">
            <w:pPr>
              <w:pStyle w:val="Tabletext"/>
              <w:spacing w:line="360" w:lineRule="auto"/>
              <w:ind w:left="0"/>
              <w:cnfStyle w:val="100000000000"/>
            </w:pPr>
            <w:r w:rsidRPr="002143D9">
              <w:t>No. Of Hours</w:t>
            </w:r>
            <w:r>
              <w:rPr>
                <w:b w:val="0"/>
              </w:rPr>
              <w:t>:</w:t>
            </w:r>
            <w:r w:rsidRPr="00007D27">
              <w:t>6 hours</w:t>
            </w:r>
          </w:p>
        </w:tc>
        <w:tc>
          <w:tcPr>
            <w:tcW w:w="2333" w:type="dxa"/>
          </w:tcPr>
          <w:p w:rsidR="000B533A" w:rsidRDefault="00007D27" w:rsidP="000B533A">
            <w:pPr>
              <w:pStyle w:val="Tabletext"/>
              <w:cnfStyle w:val="100000000000"/>
              <w:rPr>
                <w:b w:val="0"/>
              </w:rPr>
            </w:pPr>
            <w:r w:rsidRPr="00007D27">
              <w:rPr>
                <w:b w:val="0"/>
              </w:rPr>
              <w:t>Documentation( Project Structure and Comments in the code)</w:t>
            </w:r>
          </w:p>
          <w:p w:rsidR="00007D27" w:rsidRPr="00007D27" w:rsidRDefault="00007D27" w:rsidP="000B533A">
            <w:pPr>
              <w:pStyle w:val="Tabletext"/>
              <w:spacing w:line="360" w:lineRule="auto"/>
              <w:cnfStyle w:val="100000000000"/>
              <w:rPr>
                <w:b w:val="0"/>
              </w:rPr>
            </w:pPr>
            <w:r w:rsidRPr="002143D9">
              <w:t>No. Of Hours:</w:t>
            </w:r>
            <w:r w:rsidRPr="00007D27">
              <w:t>5 hours</w:t>
            </w:r>
          </w:p>
        </w:tc>
      </w:tr>
      <w:tr w:rsidR="00007D27" w:rsidTr="000B533A">
        <w:trPr>
          <w:trHeight w:val="1268"/>
        </w:trPr>
        <w:tc>
          <w:tcPr>
            <w:cnfStyle w:val="001000000000"/>
            <w:tcW w:w="2354" w:type="dxa"/>
          </w:tcPr>
          <w:p w:rsidR="00007D27" w:rsidRDefault="00007D27" w:rsidP="003E6C96">
            <w:pPr>
              <w:pStyle w:val="Tabletext"/>
            </w:pPr>
            <w:r>
              <w:t>PriyanjaliSanyal</w:t>
            </w:r>
          </w:p>
        </w:tc>
        <w:tc>
          <w:tcPr>
            <w:tcW w:w="1682" w:type="dxa"/>
          </w:tcPr>
          <w:p w:rsidR="00007D27" w:rsidRDefault="00007D27" w:rsidP="003E6C96">
            <w:pPr>
              <w:pStyle w:val="Tabletext"/>
              <w:cnfStyle w:val="000000000000"/>
            </w:pPr>
            <w:r>
              <w:t>Discussion about the Project Structure and Implementation method.</w:t>
            </w:r>
          </w:p>
          <w:p w:rsidR="00007D27" w:rsidRPr="00E64019" w:rsidRDefault="00007D27" w:rsidP="003E6C96">
            <w:pPr>
              <w:pStyle w:val="Tabletext"/>
              <w:cnfStyle w:val="000000000000"/>
              <w:rPr>
                <w:b/>
              </w:rPr>
            </w:pPr>
            <w:r w:rsidRPr="002143D9">
              <w:rPr>
                <w:b/>
              </w:rPr>
              <w:t>No. Of Hours:</w:t>
            </w:r>
            <w:r>
              <w:rPr>
                <w:b/>
              </w:rPr>
              <w:t>2 hours</w:t>
            </w:r>
          </w:p>
        </w:tc>
        <w:tc>
          <w:tcPr>
            <w:tcW w:w="2009" w:type="dxa"/>
          </w:tcPr>
          <w:p w:rsidR="00007D27" w:rsidRDefault="00007D27" w:rsidP="003E6C96">
            <w:pPr>
              <w:pStyle w:val="Tabletext"/>
              <w:cnfStyle w:val="000000000000"/>
            </w:pPr>
            <w:r>
              <w:t>No of Trials Computation.</w:t>
            </w:r>
          </w:p>
          <w:p w:rsidR="00007D27" w:rsidRDefault="00007D27" w:rsidP="003E6C96">
            <w:pPr>
              <w:pStyle w:val="Tabletext"/>
              <w:cnfStyle w:val="000000000000"/>
            </w:pPr>
            <w:r>
              <w:t>Create Suspect and Innocent List.</w:t>
            </w:r>
          </w:p>
          <w:p w:rsidR="00007D27" w:rsidRDefault="00007D27" w:rsidP="003E6C96">
            <w:pPr>
              <w:pStyle w:val="Tabletext"/>
              <w:ind w:left="0"/>
              <w:cnfStyle w:val="000000000000"/>
              <w:rPr>
                <w:b/>
              </w:rPr>
            </w:pPr>
          </w:p>
          <w:p w:rsidR="00007D27" w:rsidRDefault="00007D27" w:rsidP="003E6C96">
            <w:pPr>
              <w:pStyle w:val="Tabletext"/>
              <w:ind w:left="0"/>
              <w:cnfStyle w:val="000000000000"/>
            </w:pPr>
            <w:r w:rsidRPr="002143D9">
              <w:rPr>
                <w:b/>
              </w:rPr>
              <w:t>No. Of Hours:</w:t>
            </w:r>
            <w:r>
              <w:rPr>
                <w:b/>
              </w:rPr>
              <w:t>6 hours</w:t>
            </w:r>
          </w:p>
        </w:tc>
        <w:tc>
          <w:tcPr>
            <w:tcW w:w="2038" w:type="dxa"/>
          </w:tcPr>
          <w:p w:rsidR="00007D27" w:rsidRDefault="00007D27" w:rsidP="00007D27">
            <w:pPr>
              <w:pStyle w:val="Tabletext"/>
              <w:ind w:left="0"/>
              <w:cnfStyle w:val="000000000000"/>
            </w:pPr>
            <w:r>
              <w:t>Testing Bug Fixing of respective modules.</w:t>
            </w:r>
          </w:p>
          <w:p w:rsidR="00007D27" w:rsidRDefault="00007D27" w:rsidP="003E6C96">
            <w:pPr>
              <w:pStyle w:val="Tabletext"/>
              <w:cnfStyle w:val="000000000000"/>
            </w:pPr>
          </w:p>
          <w:p w:rsidR="00007D27" w:rsidRDefault="00007D27" w:rsidP="003E6C96">
            <w:pPr>
              <w:pStyle w:val="Tabletext"/>
              <w:cnfStyle w:val="000000000000"/>
            </w:pPr>
          </w:p>
          <w:p w:rsidR="00007D27" w:rsidRDefault="00007D27" w:rsidP="003E6C96">
            <w:pPr>
              <w:pStyle w:val="Tabletext"/>
              <w:cnfStyle w:val="000000000000"/>
              <w:rPr>
                <w:b/>
              </w:rPr>
            </w:pPr>
          </w:p>
          <w:p w:rsidR="00007D27" w:rsidRDefault="00007D27" w:rsidP="003E6C96">
            <w:pPr>
              <w:pStyle w:val="Tabletext"/>
              <w:cnfStyle w:val="000000000000"/>
            </w:pPr>
            <w:r w:rsidRPr="002143D9">
              <w:rPr>
                <w:b/>
              </w:rPr>
              <w:t>No. Of Hours:</w:t>
            </w:r>
            <w:r>
              <w:rPr>
                <w:b/>
              </w:rPr>
              <w:t>6 hours</w:t>
            </w:r>
          </w:p>
        </w:tc>
        <w:tc>
          <w:tcPr>
            <w:tcW w:w="2333" w:type="dxa"/>
          </w:tcPr>
          <w:p w:rsidR="00007D27" w:rsidRDefault="00007D27" w:rsidP="003E6C96">
            <w:pPr>
              <w:pStyle w:val="Tabletext"/>
              <w:cnfStyle w:val="000000000000"/>
            </w:pPr>
            <w:r>
              <w:t>Documentation(Project Plan, Program purpose).</w:t>
            </w:r>
          </w:p>
          <w:p w:rsidR="00007D27" w:rsidRDefault="00007D27" w:rsidP="003E6C96">
            <w:pPr>
              <w:pStyle w:val="Tabletext"/>
              <w:cnfStyle w:val="000000000000"/>
            </w:pPr>
          </w:p>
          <w:p w:rsidR="00007D27" w:rsidRDefault="00007D27" w:rsidP="003E6C96">
            <w:pPr>
              <w:pStyle w:val="Tabletext"/>
              <w:ind w:left="0"/>
              <w:cnfStyle w:val="000000000000"/>
              <w:rPr>
                <w:b/>
              </w:rPr>
            </w:pPr>
          </w:p>
          <w:p w:rsidR="00007D27" w:rsidRDefault="00007D27" w:rsidP="003E6C96">
            <w:pPr>
              <w:pStyle w:val="Tabletext"/>
              <w:ind w:left="0"/>
              <w:cnfStyle w:val="000000000000"/>
              <w:rPr>
                <w:b/>
              </w:rPr>
            </w:pPr>
          </w:p>
          <w:p w:rsidR="00007D27" w:rsidRDefault="00007D27" w:rsidP="003E6C96">
            <w:pPr>
              <w:pStyle w:val="Tabletext"/>
              <w:ind w:left="0"/>
              <w:cnfStyle w:val="000000000000"/>
            </w:pPr>
            <w:r w:rsidRPr="002143D9">
              <w:rPr>
                <w:b/>
              </w:rPr>
              <w:t>No. Of Hours:</w:t>
            </w:r>
            <w:r>
              <w:rPr>
                <w:b/>
              </w:rPr>
              <w:t xml:space="preserve"> 4 hours</w:t>
            </w:r>
          </w:p>
        </w:tc>
      </w:tr>
      <w:tr w:rsidR="00007D27" w:rsidTr="000B533A">
        <w:trPr>
          <w:trHeight w:val="2575"/>
        </w:trPr>
        <w:tc>
          <w:tcPr>
            <w:cnfStyle w:val="001000000000"/>
            <w:tcW w:w="2354" w:type="dxa"/>
          </w:tcPr>
          <w:p w:rsidR="00007D27" w:rsidRDefault="00007D27" w:rsidP="003E6C96">
            <w:pPr>
              <w:pStyle w:val="Tabletext"/>
            </w:pPr>
            <w:r>
              <w:t>AthulGangadharan</w:t>
            </w:r>
          </w:p>
          <w:p w:rsidR="00007D27" w:rsidRDefault="00007D27" w:rsidP="003E6C96">
            <w:pPr>
              <w:pStyle w:val="Tabletext"/>
            </w:pPr>
          </w:p>
        </w:tc>
        <w:tc>
          <w:tcPr>
            <w:tcW w:w="1682" w:type="dxa"/>
          </w:tcPr>
          <w:p w:rsidR="000B533A" w:rsidRPr="000B533A" w:rsidRDefault="00007D27" w:rsidP="000B533A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</w:pPr>
            <w:r>
              <w:t>Discussion about the Project Structure and Implementation method.</w:t>
            </w:r>
          </w:p>
          <w:p w:rsidR="000B533A" w:rsidRDefault="000B533A" w:rsidP="003E6C96">
            <w:pPr>
              <w:pStyle w:val="Tabletext"/>
              <w:snapToGrid w:val="0"/>
              <w:spacing w:line="276" w:lineRule="auto"/>
              <w:ind w:left="0" w:right="74"/>
              <w:contextualSpacing/>
              <w:cnfStyle w:val="000000000000"/>
              <w:rPr>
                <w:b/>
              </w:rPr>
            </w:pPr>
          </w:p>
          <w:p w:rsidR="00007D27" w:rsidRDefault="00007D27" w:rsidP="003E6C96">
            <w:pPr>
              <w:pStyle w:val="Tabletext"/>
              <w:snapToGrid w:val="0"/>
              <w:spacing w:line="276" w:lineRule="auto"/>
              <w:ind w:left="0" w:right="74"/>
              <w:contextualSpacing/>
              <w:cnfStyle w:val="000000000000"/>
            </w:pPr>
            <w:r w:rsidRPr="002143D9">
              <w:rPr>
                <w:b/>
              </w:rPr>
              <w:t>No. Of Hours:</w:t>
            </w:r>
            <w:r>
              <w:rPr>
                <w:b/>
              </w:rPr>
              <w:t xml:space="preserve"> 2 hours</w:t>
            </w:r>
          </w:p>
        </w:tc>
        <w:tc>
          <w:tcPr>
            <w:tcW w:w="2009" w:type="dxa"/>
          </w:tcPr>
          <w:p w:rsidR="00007D27" w:rsidRDefault="00007D27" w:rsidP="003E6C96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</w:pPr>
            <w:r>
              <w:t>Interface .</w:t>
            </w:r>
          </w:p>
          <w:p w:rsidR="000B533A" w:rsidRDefault="00007D27" w:rsidP="000B533A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</w:pPr>
            <w:r>
              <w:t>CleanDataBase Predicate.</w:t>
            </w:r>
          </w:p>
          <w:p w:rsidR="000B533A" w:rsidRDefault="000B533A" w:rsidP="000B533A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</w:pPr>
          </w:p>
          <w:p w:rsidR="000B533A" w:rsidRDefault="000B533A" w:rsidP="000B533A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  <w:rPr>
                <w:b/>
              </w:rPr>
            </w:pPr>
          </w:p>
          <w:p w:rsidR="000B533A" w:rsidRDefault="000B533A" w:rsidP="000B533A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  <w:rPr>
                <w:b/>
              </w:rPr>
            </w:pPr>
          </w:p>
          <w:p w:rsidR="00007D27" w:rsidRDefault="00007D27" w:rsidP="000B533A">
            <w:pPr>
              <w:pStyle w:val="Tabletext"/>
              <w:snapToGrid w:val="0"/>
              <w:spacing w:line="276" w:lineRule="auto"/>
              <w:ind w:left="0" w:right="74"/>
              <w:contextualSpacing/>
              <w:cnfStyle w:val="000000000000"/>
            </w:pPr>
            <w:r w:rsidRPr="002143D9">
              <w:rPr>
                <w:b/>
              </w:rPr>
              <w:t>No. Of Hours:</w:t>
            </w:r>
            <w:r>
              <w:rPr>
                <w:b/>
              </w:rPr>
              <w:t xml:space="preserve"> 4 hours</w:t>
            </w:r>
          </w:p>
        </w:tc>
        <w:tc>
          <w:tcPr>
            <w:tcW w:w="2038" w:type="dxa"/>
          </w:tcPr>
          <w:p w:rsidR="00007D27" w:rsidRDefault="00007D27" w:rsidP="003E6C96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</w:pPr>
            <w:r>
              <w:t>Testing Bug Fixing of respective modules.</w:t>
            </w:r>
          </w:p>
          <w:p w:rsidR="000B533A" w:rsidRDefault="000B533A" w:rsidP="003E6C96">
            <w:pPr>
              <w:pStyle w:val="Tabletext"/>
              <w:snapToGrid w:val="0"/>
              <w:spacing w:line="276" w:lineRule="auto"/>
              <w:ind w:left="0" w:right="74"/>
              <w:contextualSpacing/>
              <w:cnfStyle w:val="000000000000"/>
              <w:rPr>
                <w:b/>
              </w:rPr>
            </w:pPr>
          </w:p>
          <w:p w:rsidR="000B533A" w:rsidRDefault="000B533A" w:rsidP="003E6C96">
            <w:pPr>
              <w:pStyle w:val="Tabletext"/>
              <w:snapToGrid w:val="0"/>
              <w:spacing w:line="276" w:lineRule="auto"/>
              <w:ind w:left="0" w:right="74"/>
              <w:contextualSpacing/>
              <w:cnfStyle w:val="000000000000"/>
              <w:rPr>
                <w:b/>
              </w:rPr>
            </w:pPr>
          </w:p>
          <w:p w:rsidR="000B533A" w:rsidRDefault="000B533A" w:rsidP="003E6C96">
            <w:pPr>
              <w:pStyle w:val="Tabletext"/>
              <w:snapToGrid w:val="0"/>
              <w:spacing w:line="276" w:lineRule="auto"/>
              <w:ind w:left="0" w:right="74"/>
              <w:contextualSpacing/>
              <w:cnfStyle w:val="000000000000"/>
              <w:rPr>
                <w:b/>
              </w:rPr>
            </w:pPr>
          </w:p>
          <w:p w:rsidR="000B533A" w:rsidRDefault="000B533A" w:rsidP="003E6C96">
            <w:pPr>
              <w:pStyle w:val="Tabletext"/>
              <w:snapToGrid w:val="0"/>
              <w:spacing w:line="276" w:lineRule="auto"/>
              <w:ind w:left="0" w:right="74"/>
              <w:contextualSpacing/>
              <w:cnfStyle w:val="000000000000"/>
              <w:rPr>
                <w:b/>
              </w:rPr>
            </w:pPr>
          </w:p>
          <w:p w:rsidR="00007D27" w:rsidRDefault="00007D27" w:rsidP="003E6C96">
            <w:pPr>
              <w:pStyle w:val="Tabletext"/>
              <w:snapToGrid w:val="0"/>
              <w:spacing w:line="276" w:lineRule="auto"/>
              <w:ind w:left="0" w:right="74"/>
              <w:contextualSpacing/>
              <w:cnfStyle w:val="000000000000"/>
            </w:pPr>
            <w:r w:rsidRPr="002143D9">
              <w:rPr>
                <w:b/>
              </w:rPr>
              <w:t>No. Of Hours:</w:t>
            </w:r>
            <w:r>
              <w:rPr>
                <w:b/>
              </w:rPr>
              <w:t xml:space="preserve"> 6 hours</w:t>
            </w:r>
          </w:p>
        </w:tc>
        <w:tc>
          <w:tcPr>
            <w:tcW w:w="2333" w:type="dxa"/>
          </w:tcPr>
          <w:p w:rsidR="000B533A" w:rsidRDefault="00007D27" w:rsidP="000B533A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</w:pPr>
            <w:r>
              <w:t>Documentation(User manual, User Interface, Test Cases).</w:t>
            </w:r>
          </w:p>
          <w:p w:rsidR="000B533A" w:rsidRDefault="000B533A" w:rsidP="000B533A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  <w:rPr>
                <w:b/>
              </w:rPr>
            </w:pPr>
          </w:p>
          <w:p w:rsidR="000B533A" w:rsidRDefault="000B533A" w:rsidP="000B533A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  <w:rPr>
                <w:b/>
              </w:rPr>
            </w:pPr>
          </w:p>
          <w:p w:rsidR="000B533A" w:rsidRDefault="000B533A" w:rsidP="000B533A">
            <w:pPr>
              <w:pStyle w:val="Tabletext"/>
              <w:snapToGrid w:val="0"/>
              <w:spacing w:line="276" w:lineRule="auto"/>
              <w:ind w:right="74"/>
              <w:contextualSpacing/>
              <w:cnfStyle w:val="000000000000"/>
              <w:rPr>
                <w:b/>
              </w:rPr>
            </w:pPr>
          </w:p>
          <w:p w:rsidR="00007D27" w:rsidRDefault="00007D27" w:rsidP="000B533A">
            <w:pPr>
              <w:pStyle w:val="Tabletext"/>
              <w:snapToGrid w:val="0"/>
              <w:spacing w:line="276" w:lineRule="auto"/>
              <w:ind w:left="0" w:right="74"/>
              <w:contextualSpacing/>
              <w:cnfStyle w:val="000000000000"/>
            </w:pPr>
            <w:r w:rsidRPr="002143D9">
              <w:rPr>
                <w:b/>
              </w:rPr>
              <w:t>No. Of Hours:</w:t>
            </w:r>
            <w:r>
              <w:rPr>
                <w:b/>
              </w:rPr>
              <w:t xml:space="preserve"> 6 hours</w:t>
            </w:r>
          </w:p>
        </w:tc>
      </w:tr>
    </w:tbl>
    <w:p w:rsidR="00A475E7" w:rsidRDefault="00A475E7" w:rsidP="00A475E7"/>
    <w:p w:rsidR="001E38E1" w:rsidRDefault="001E38E1" w:rsidP="001E38E1">
      <w:pPr>
        <w:spacing w:after="240" w:line="252" w:lineRule="auto"/>
        <w:ind w:left="0" w:right="0"/>
      </w:pPr>
    </w:p>
    <w:p w:rsidR="001E38E1" w:rsidRDefault="001E38E1" w:rsidP="001E38E1">
      <w:pPr>
        <w:spacing w:after="240" w:line="252" w:lineRule="auto"/>
        <w:ind w:left="0" w:right="0"/>
        <w:jc w:val="center"/>
        <w:rPr>
          <w:b/>
          <w:color w:val="A17B36" w:themeColor="background2" w:themeShade="80"/>
          <w:sz w:val="48"/>
          <w:szCs w:val="48"/>
        </w:rPr>
      </w:pPr>
    </w:p>
    <w:p w:rsidR="000B533A" w:rsidRDefault="000B533A" w:rsidP="001E38E1">
      <w:pPr>
        <w:spacing w:after="240" w:line="252" w:lineRule="auto"/>
        <w:ind w:left="0" w:right="0"/>
        <w:jc w:val="center"/>
        <w:rPr>
          <w:b/>
          <w:color w:val="A17B36" w:themeColor="background2" w:themeShade="80"/>
          <w:sz w:val="48"/>
          <w:szCs w:val="48"/>
        </w:rPr>
      </w:pPr>
    </w:p>
    <w:p w:rsidR="000B533A" w:rsidRDefault="000B533A" w:rsidP="001E38E1">
      <w:pPr>
        <w:spacing w:after="240" w:line="252" w:lineRule="auto"/>
        <w:ind w:left="0" w:right="0"/>
        <w:jc w:val="center"/>
        <w:rPr>
          <w:b/>
          <w:color w:val="A17B36" w:themeColor="background2" w:themeShade="80"/>
          <w:sz w:val="48"/>
          <w:szCs w:val="48"/>
        </w:rPr>
      </w:pPr>
    </w:p>
    <w:p w:rsidR="00A475E7" w:rsidRPr="001E38E1" w:rsidRDefault="001E38E1" w:rsidP="001E38E1">
      <w:pPr>
        <w:spacing w:after="240" w:line="252" w:lineRule="auto"/>
        <w:ind w:left="0" w:right="0"/>
        <w:jc w:val="center"/>
      </w:pPr>
      <w:r>
        <w:rPr>
          <w:b/>
          <w:color w:val="A17B36" w:themeColor="background2" w:themeShade="80"/>
          <w:sz w:val="48"/>
          <w:szCs w:val="48"/>
        </w:rPr>
        <w:lastRenderedPageBreak/>
        <w:t>PROGRAMMINGMANUAL</w:t>
      </w:r>
    </w:p>
    <w:p w:rsidR="005E38B7" w:rsidRPr="00CA04D6" w:rsidRDefault="005E38B7" w:rsidP="005E38B7"/>
    <w:p w:rsidR="005E38B7" w:rsidRPr="00CA04D6" w:rsidRDefault="005E38B7" w:rsidP="005E38B7"/>
    <w:p w:rsidR="00A36D9C" w:rsidRDefault="00CA04D6" w:rsidP="00A36D9C">
      <w:pPr>
        <w:rPr>
          <w:b/>
          <w:sz w:val="32"/>
          <w:szCs w:val="32"/>
        </w:rPr>
      </w:pPr>
      <w:r w:rsidRPr="009106BA">
        <w:rPr>
          <w:b/>
          <w:color w:val="A17B36" w:themeColor="background2" w:themeShade="80"/>
          <w:sz w:val="32"/>
          <w:szCs w:val="32"/>
        </w:rPr>
        <w:t xml:space="preserve">2.1 </w:t>
      </w:r>
      <w:r w:rsidR="005E38B7" w:rsidRPr="00CA04D6">
        <w:rPr>
          <w:b/>
          <w:sz w:val="32"/>
          <w:szCs w:val="32"/>
        </w:rPr>
        <w:t>Program Purpose:</w:t>
      </w:r>
    </w:p>
    <w:p w:rsidR="00A36D9C" w:rsidRDefault="00A36D9C" w:rsidP="00A36D9C">
      <w:pPr>
        <w:rPr>
          <w:b/>
          <w:sz w:val="32"/>
          <w:szCs w:val="32"/>
        </w:rPr>
      </w:pPr>
    </w:p>
    <w:p w:rsidR="00A36D9C" w:rsidRDefault="00A36D9C" w:rsidP="00A36D9C">
      <w:r>
        <w:t>A murder has been committed! The player’s job is to find out who the murderer is. At the start of the game, the program randomly selects a person to be the murderer, and the murderer is kept secret until the end of the game. The game begins. A new person is randomly selected and presented to the player in one of two ways: either as a “suspect” or as an “innocent.” This process is repeated until the player is ready to guess who the murderer is.</w:t>
      </w:r>
    </w:p>
    <w:p w:rsidR="00A36D9C" w:rsidRPr="00CA04D6" w:rsidRDefault="00A36D9C" w:rsidP="00A36D9C">
      <w:pPr>
        <w:rPr>
          <w:b/>
          <w:sz w:val="32"/>
          <w:szCs w:val="32"/>
        </w:rPr>
      </w:pPr>
      <w:r>
        <w:t>The purpose of the program is to deduce the person who has committed the murder</w:t>
      </w:r>
    </w:p>
    <w:p w:rsidR="00A36D9C" w:rsidRDefault="00A36D9C" w:rsidP="00C90ED7">
      <w:pPr>
        <w:rPr>
          <w:b/>
          <w:sz w:val="32"/>
          <w:szCs w:val="32"/>
        </w:rPr>
      </w:pPr>
    </w:p>
    <w:p w:rsidR="00E70831" w:rsidRPr="00C90ED7" w:rsidRDefault="00E70831" w:rsidP="00C90ED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Default="005E38B7" w:rsidP="005E38B7">
      <w:pPr>
        <w:rPr>
          <w:b/>
          <w:sz w:val="32"/>
          <w:szCs w:val="32"/>
        </w:rPr>
      </w:pPr>
    </w:p>
    <w:p w:rsidR="001E38E1" w:rsidRDefault="001E38E1" w:rsidP="005E38B7">
      <w:pPr>
        <w:rPr>
          <w:b/>
          <w:sz w:val="32"/>
          <w:szCs w:val="32"/>
        </w:rPr>
      </w:pPr>
    </w:p>
    <w:p w:rsidR="001E38E1" w:rsidRPr="00CA04D6" w:rsidRDefault="001E38E1" w:rsidP="005E38B7">
      <w:pPr>
        <w:rPr>
          <w:b/>
          <w:sz w:val="32"/>
          <w:szCs w:val="32"/>
        </w:rPr>
      </w:pPr>
    </w:p>
    <w:p w:rsidR="005E38B7" w:rsidRPr="00CA04D6" w:rsidRDefault="00CA04D6" w:rsidP="005E38B7">
      <w:pPr>
        <w:rPr>
          <w:b/>
          <w:sz w:val="32"/>
          <w:szCs w:val="32"/>
        </w:rPr>
      </w:pPr>
      <w:r w:rsidRPr="009106BA">
        <w:rPr>
          <w:b/>
          <w:color w:val="A17B36" w:themeColor="background2" w:themeShade="80"/>
          <w:sz w:val="32"/>
          <w:szCs w:val="32"/>
        </w:rPr>
        <w:t xml:space="preserve">2.2 </w:t>
      </w:r>
      <w:r w:rsidR="005E38B7" w:rsidRPr="00CA04D6">
        <w:rPr>
          <w:b/>
          <w:sz w:val="32"/>
          <w:szCs w:val="32"/>
        </w:rPr>
        <w:t>Program Structure:</w:t>
      </w:r>
    </w:p>
    <w:p w:rsidR="005E38B7" w:rsidRPr="00CA04D6" w:rsidRDefault="00CF6AB4" w:rsidP="005E38B7">
      <w:pPr>
        <w:rPr>
          <w:b/>
          <w:sz w:val="32"/>
          <w:szCs w:val="32"/>
        </w:rPr>
      </w:pPr>
      <w:r w:rsidRPr="00CF6AB4">
        <w:rPr>
          <w:noProof/>
        </w:rPr>
        <w:pict>
          <v:shape id="_x0000_s1027" type="#_x0000_t202" style="position:absolute;left:0;text-align:left;margin-left:202pt;margin-top:359.4pt;width:58pt;height:37pt;z-index:251684864;visibility:visible;mso-width-relative:margin;mso-height-relative:margin" filled="f" stroked="f">
            <v:textbox>
              <w:txbxContent>
                <w:p w:rsidR="00A85FAF" w:rsidRPr="00A604F7" w:rsidRDefault="00A85FAF" w:rsidP="00564400">
                  <w:pPr>
                    <w:spacing w:line="2" w:lineRule="atLeast"/>
                    <w:ind w:left="74" w:right="74"/>
                    <w:contextualSpacing/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Exit</w:t>
                  </w:r>
                </w:p>
              </w:txbxContent>
            </v:textbox>
          </v:shape>
        </w:pict>
      </w:r>
      <w:r w:rsidRPr="00CF6AB4">
        <w:rPr>
          <w:noProof/>
        </w:rPr>
        <w:pict>
          <v:shape id="Text Box 1" o:spid="_x0000_s1028" type="#_x0000_t202" style="position:absolute;left:0;text-align:left;margin-left:203pt;margin-top:45.35pt;width:58pt;height:37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" filled="f" stroked="f">
            <v:textbox>
              <w:txbxContent>
                <w:p w:rsidR="00A85FAF" w:rsidRDefault="00A85FAF" w:rsidP="00A604F7">
                  <w:pPr>
                    <w:spacing w:line="2" w:lineRule="atLeast"/>
                    <w:ind w:left="74" w:right="74"/>
                    <w:contextualSpacing/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A604F7">
                    <w:rPr>
                      <w:noProof/>
                      <w:color w:val="000000" w:themeColor="text1"/>
                      <w:sz w:val="18"/>
                      <w:szCs w:val="18"/>
                    </w:rPr>
                    <w:t xml:space="preserve">Game </w:t>
                  </w:r>
                </w:p>
                <w:p w:rsidR="00A85FAF" w:rsidRPr="00A604F7" w:rsidRDefault="00A85FAF" w:rsidP="00A604F7">
                  <w:pPr>
                    <w:spacing w:line="2" w:lineRule="atLeast"/>
                    <w:ind w:left="74" w:right="74"/>
                    <w:contextualSpacing/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A604F7">
                    <w:rPr>
                      <w:noProof/>
                      <w:color w:val="000000" w:themeColor="text1"/>
                      <w:sz w:val="18"/>
                      <w:szCs w:val="18"/>
                    </w:rPr>
                    <w:t>interface</w:t>
                  </w:r>
                </w:p>
              </w:txbxContent>
            </v:textbox>
          </v:shape>
        </w:pict>
      </w: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CF6AB4" w:rsidP="005E38B7">
      <w:pPr>
        <w:rPr>
          <w:b/>
          <w:sz w:val="32"/>
          <w:szCs w:val="32"/>
        </w:rPr>
      </w:pPr>
      <w:r w:rsidRPr="00CF6AB4">
        <w:rPr>
          <w:noProof/>
        </w:rPr>
        <w:pict>
          <v:shape id="Text Box 29" o:spid="_x0000_s1029" type="#_x0000_t202" style="position:absolute;left:0;text-align:left;margin-left:203pt;margin-top:359.95pt;width:58pt;height:37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" filled="f" stroked="f">
            <v:textbox>
              <w:txbxContent>
                <w:p w:rsidR="00A85FAF" w:rsidRPr="00A604F7" w:rsidRDefault="00A85FAF" w:rsidP="00E61D8E">
                  <w:pPr>
                    <w:spacing w:line="2" w:lineRule="atLeast"/>
                    <w:ind w:left="74" w:right="74"/>
                    <w:contextualSpacing/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End</w:t>
                  </w:r>
                </w:p>
              </w:txbxContent>
            </v:textbox>
          </v:shape>
        </w:pict>
      </w:r>
      <w:r w:rsidR="002D4939"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279400</wp:posOffset>
            </wp:positionH>
            <wp:positionV relativeFrom="page">
              <wp:posOffset>2260600</wp:posOffset>
            </wp:positionV>
            <wp:extent cx="7188200" cy="57785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chart-project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5E38B7">
      <w:pPr>
        <w:rPr>
          <w:b/>
          <w:sz w:val="32"/>
          <w:szCs w:val="32"/>
        </w:rPr>
      </w:pPr>
    </w:p>
    <w:p w:rsidR="005E38B7" w:rsidRPr="00CA04D6" w:rsidRDefault="005E38B7" w:rsidP="001E6E2E">
      <w:pPr>
        <w:ind w:left="0"/>
        <w:rPr>
          <w:b/>
          <w:sz w:val="32"/>
          <w:szCs w:val="32"/>
        </w:rPr>
      </w:pPr>
    </w:p>
    <w:p w:rsidR="00550545" w:rsidRDefault="00CA04D6" w:rsidP="00550545">
      <w:pPr>
        <w:rPr>
          <w:b/>
          <w:sz w:val="32"/>
          <w:szCs w:val="32"/>
        </w:rPr>
      </w:pPr>
      <w:r w:rsidRPr="009106BA">
        <w:rPr>
          <w:b/>
          <w:color w:val="A17B36" w:themeColor="background2" w:themeShade="80"/>
          <w:sz w:val="32"/>
          <w:szCs w:val="32"/>
        </w:rPr>
        <w:t xml:space="preserve">2.3 </w:t>
      </w:r>
      <w:r w:rsidR="005E38B7" w:rsidRPr="00CA04D6">
        <w:rPr>
          <w:b/>
          <w:sz w:val="32"/>
          <w:szCs w:val="32"/>
        </w:rPr>
        <w:t>User Interface:</w:t>
      </w:r>
    </w:p>
    <w:p w:rsidR="00550545" w:rsidRPr="00CA04D6" w:rsidRDefault="00550545" w:rsidP="00550545">
      <w:pPr>
        <w:rPr>
          <w:b/>
          <w:sz w:val="32"/>
          <w:szCs w:val="32"/>
        </w:rPr>
      </w:pPr>
    </w:p>
    <w:p w:rsidR="00550545" w:rsidRPr="00AA42BB" w:rsidRDefault="00550545" w:rsidP="00550545">
      <w:pPr>
        <w:rPr>
          <w:sz w:val="24"/>
          <w:szCs w:val="24"/>
        </w:rPr>
      </w:pPr>
      <w:r w:rsidRPr="00AA42BB">
        <w:rPr>
          <w:sz w:val="24"/>
          <w:szCs w:val="24"/>
        </w:rPr>
        <w:t>The user interface of this game has 8 different options which are shown below along with the inputs &amp; outputs.</w:t>
      </w:r>
    </w:p>
    <w:p w:rsidR="00550545" w:rsidRPr="00AA42BB" w:rsidRDefault="00550545" w:rsidP="00550545">
      <w:pPr>
        <w:rPr>
          <w:sz w:val="24"/>
          <w:szCs w:val="24"/>
        </w:rPr>
      </w:pPr>
    </w:p>
    <w:p w:rsidR="005E100B" w:rsidRPr="00AA42BB" w:rsidRDefault="00550545" w:rsidP="003E6C9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6C96">
        <w:rPr>
          <w:sz w:val="24"/>
          <w:szCs w:val="24"/>
        </w:rPr>
        <w:t xml:space="preserve">Please </w:t>
      </w:r>
      <w:r w:rsidR="00AA42BB" w:rsidRPr="003E6C96">
        <w:rPr>
          <w:sz w:val="24"/>
          <w:szCs w:val="24"/>
        </w:rPr>
        <w:t>type ”</w:t>
      </w:r>
      <w:r w:rsidR="003E6C96" w:rsidRPr="003E6C96">
        <w:rPr>
          <w:b/>
          <w:sz w:val="24"/>
          <w:szCs w:val="24"/>
        </w:rPr>
        <w:t>game</w:t>
      </w:r>
      <w:r w:rsidRPr="003E6C96">
        <w:rPr>
          <w:b/>
          <w:sz w:val="24"/>
          <w:szCs w:val="24"/>
        </w:rPr>
        <w:t>.</w:t>
      </w:r>
      <w:r w:rsidRPr="003E6C96">
        <w:rPr>
          <w:sz w:val="24"/>
          <w:szCs w:val="24"/>
        </w:rPr>
        <w:t xml:space="preserve">” </w:t>
      </w:r>
      <w:r w:rsidR="003E6C96" w:rsidRPr="003E6C96">
        <w:rPr>
          <w:sz w:val="24"/>
          <w:szCs w:val="24"/>
        </w:rPr>
        <w:t xml:space="preserve">To start the game i.e clears the database, generates the murderer and displays content of the menu. </w:t>
      </w:r>
    </w:p>
    <w:p w:rsidR="005E100B" w:rsidRPr="00AA42BB" w:rsidRDefault="005E100B" w:rsidP="005E100B">
      <w:pPr>
        <w:pStyle w:val="ListParagraph"/>
        <w:ind w:left="792"/>
        <w:rPr>
          <w:sz w:val="24"/>
          <w:szCs w:val="24"/>
        </w:rPr>
      </w:pPr>
    </w:p>
    <w:p w:rsidR="005E100B" w:rsidRPr="00AA42BB" w:rsidRDefault="005E100B" w:rsidP="00E5163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A42BB">
        <w:rPr>
          <w:sz w:val="24"/>
          <w:szCs w:val="24"/>
        </w:rPr>
        <w:t>To query the program for a new person, type the following: "</w:t>
      </w:r>
      <w:r w:rsidR="003E6C96">
        <w:rPr>
          <w:b/>
          <w:sz w:val="24"/>
          <w:szCs w:val="24"/>
        </w:rPr>
        <w:t>1.</w:t>
      </w:r>
      <w:r w:rsidRPr="00AA42BB">
        <w:rPr>
          <w:sz w:val="24"/>
          <w:szCs w:val="24"/>
        </w:rPr>
        <w:t>" After yougive this input a new person is created and the combinations of the person are displayed to you.</w:t>
      </w:r>
    </w:p>
    <w:p w:rsidR="005E100B" w:rsidRPr="00AA42BB" w:rsidRDefault="005E100B" w:rsidP="005E100B">
      <w:pPr>
        <w:pStyle w:val="ListParagraph"/>
        <w:ind w:left="792"/>
        <w:rPr>
          <w:sz w:val="24"/>
          <w:szCs w:val="24"/>
        </w:rPr>
      </w:pPr>
    </w:p>
    <w:p w:rsidR="005E100B" w:rsidRPr="00AA42BB" w:rsidRDefault="005E100B" w:rsidP="005E100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A42BB">
        <w:rPr>
          <w:sz w:val="24"/>
          <w:szCs w:val="24"/>
        </w:rPr>
        <w:t>To check the latest randomly selected person and to which category it was assigned, use the      following: "</w:t>
      </w:r>
      <w:r w:rsidR="003E6C96">
        <w:rPr>
          <w:b/>
          <w:sz w:val="24"/>
          <w:szCs w:val="24"/>
        </w:rPr>
        <w:t>2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>"</w:t>
      </w:r>
      <w:r w:rsidR="00E51632" w:rsidRPr="00AA42BB">
        <w:rPr>
          <w:sz w:val="24"/>
          <w:szCs w:val="24"/>
        </w:rPr>
        <w:t xml:space="preserve"> After you’ve given this input the last created person’s combination and his category is displayed.</w:t>
      </w:r>
    </w:p>
    <w:p w:rsidR="005E100B" w:rsidRPr="00AA42BB" w:rsidRDefault="005E100B" w:rsidP="005E100B">
      <w:pPr>
        <w:pStyle w:val="ListParagraph"/>
        <w:ind w:left="792"/>
        <w:rPr>
          <w:sz w:val="24"/>
          <w:szCs w:val="24"/>
        </w:rPr>
      </w:pPr>
    </w:p>
    <w:p w:rsidR="00E51632" w:rsidRPr="00AA42BB" w:rsidRDefault="005E100B" w:rsidP="00E5163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A42BB">
        <w:rPr>
          <w:sz w:val="24"/>
          <w:szCs w:val="24"/>
        </w:rPr>
        <w:t>To check the innocents so far, use the following: "</w:t>
      </w:r>
      <w:r w:rsidR="003E6C96">
        <w:rPr>
          <w:b/>
          <w:sz w:val="24"/>
          <w:szCs w:val="24"/>
        </w:rPr>
        <w:t>3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>"</w:t>
      </w:r>
      <w:r w:rsidR="00E51632" w:rsidRPr="00AA42BB">
        <w:rPr>
          <w:sz w:val="24"/>
          <w:szCs w:val="24"/>
        </w:rPr>
        <w:t>. This input will display you the list of innocents created until now.</w:t>
      </w:r>
    </w:p>
    <w:p w:rsidR="00E51632" w:rsidRPr="00AA42BB" w:rsidRDefault="00E51632" w:rsidP="00E51632">
      <w:pPr>
        <w:ind w:left="0"/>
        <w:rPr>
          <w:sz w:val="24"/>
          <w:szCs w:val="24"/>
        </w:rPr>
      </w:pPr>
    </w:p>
    <w:p w:rsidR="00E51632" w:rsidRPr="00AA42BB" w:rsidRDefault="005E100B" w:rsidP="00E5163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A42BB">
        <w:rPr>
          <w:sz w:val="24"/>
          <w:szCs w:val="24"/>
        </w:rPr>
        <w:t>To check the suspects so far, use the following: "</w:t>
      </w:r>
      <w:r w:rsidR="003E6C96">
        <w:rPr>
          <w:b/>
          <w:sz w:val="24"/>
          <w:szCs w:val="24"/>
        </w:rPr>
        <w:t>4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>"</w:t>
      </w:r>
      <w:r w:rsidR="00E51632" w:rsidRPr="00AA42BB">
        <w:rPr>
          <w:sz w:val="24"/>
          <w:szCs w:val="24"/>
        </w:rPr>
        <w:t>. This input will display you the list of suspects created until now.</w:t>
      </w:r>
    </w:p>
    <w:p w:rsidR="00E51632" w:rsidRPr="00AA42BB" w:rsidRDefault="00E51632" w:rsidP="00E51632">
      <w:pPr>
        <w:ind w:left="0"/>
        <w:rPr>
          <w:sz w:val="24"/>
          <w:szCs w:val="24"/>
        </w:rPr>
      </w:pPr>
    </w:p>
    <w:p w:rsidR="005E100B" w:rsidRDefault="005E100B" w:rsidP="005E100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A42BB">
        <w:rPr>
          <w:sz w:val="24"/>
          <w:szCs w:val="24"/>
        </w:rPr>
        <w:t xml:space="preserve">To guess the combination, </w:t>
      </w:r>
      <w:r w:rsidR="003E6C96">
        <w:rPr>
          <w:sz w:val="24"/>
          <w:szCs w:val="24"/>
        </w:rPr>
        <w:t>please use the following:</w:t>
      </w:r>
      <w:r w:rsidRPr="00AA42BB">
        <w:rPr>
          <w:sz w:val="24"/>
          <w:szCs w:val="24"/>
        </w:rPr>
        <w:t xml:space="preserve"> "</w:t>
      </w:r>
      <w:r w:rsidR="003E6C96">
        <w:rPr>
          <w:b/>
          <w:sz w:val="24"/>
          <w:szCs w:val="24"/>
        </w:rPr>
        <w:t>5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>"</w:t>
      </w:r>
      <w:r w:rsidR="00E51632" w:rsidRPr="00AA42BB">
        <w:rPr>
          <w:sz w:val="24"/>
          <w:szCs w:val="24"/>
        </w:rPr>
        <w:t xml:space="preserve">. </w:t>
      </w:r>
      <w:r w:rsidR="003E6C96">
        <w:rPr>
          <w:sz w:val="24"/>
          <w:szCs w:val="24"/>
        </w:rPr>
        <w:t xml:space="preserve"> After you give this input, the program wi</w:t>
      </w:r>
      <w:r w:rsidR="00E51632" w:rsidRPr="00AA42BB">
        <w:rPr>
          <w:sz w:val="24"/>
          <w:szCs w:val="24"/>
        </w:rPr>
        <w:t>ll</w:t>
      </w:r>
      <w:r w:rsidR="003E6C96">
        <w:rPr>
          <w:sz w:val="24"/>
          <w:szCs w:val="24"/>
        </w:rPr>
        <w:t xml:space="preserve"> first ask you what is the age&amp; gender. After this, the program will ask you what is the color and finally what was the weapon used to commit murder. After all the three inputs are given, you’ll know</w:t>
      </w:r>
      <w:r w:rsidR="00E51632" w:rsidRPr="00AA42BB">
        <w:rPr>
          <w:sz w:val="24"/>
          <w:szCs w:val="24"/>
        </w:rPr>
        <w:t xml:space="preserve"> if the murderer you guessed is a murderer or not.</w:t>
      </w:r>
    </w:p>
    <w:p w:rsidR="003E6C96" w:rsidRPr="003E6C96" w:rsidRDefault="003E6C96" w:rsidP="003E6C96">
      <w:pPr>
        <w:pStyle w:val="ListParagraph"/>
        <w:rPr>
          <w:sz w:val="24"/>
          <w:szCs w:val="24"/>
        </w:rPr>
      </w:pPr>
    </w:p>
    <w:p w:rsidR="003E6C96" w:rsidRPr="004022E2" w:rsidRDefault="004022E2" w:rsidP="005E100B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022E2">
        <w:rPr>
          <w:sz w:val="24"/>
          <w:szCs w:val="24"/>
        </w:rPr>
        <w:t xml:space="preserve">In case you do not wish to continue guessing and </w:t>
      </w:r>
      <w:r>
        <w:rPr>
          <w:sz w:val="24"/>
          <w:szCs w:val="24"/>
        </w:rPr>
        <w:t xml:space="preserve">you </w:t>
      </w:r>
      <w:r w:rsidRPr="004022E2">
        <w:rPr>
          <w:sz w:val="24"/>
          <w:szCs w:val="24"/>
        </w:rPr>
        <w:t>want to exit</w:t>
      </w:r>
      <w:r>
        <w:rPr>
          <w:sz w:val="24"/>
          <w:szCs w:val="24"/>
        </w:rPr>
        <w:t xml:space="preserve"> the game, please </w:t>
      </w:r>
      <w:r w:rsidRPr="004022E2">
        <w:rPr>
          <w:sz w:val="24"/>
          <w:szCs w:val="24"/>
        </w:rPr>
        <w:t>enter</w:t>
      </w:r>
      <w:r w:rsidRPr="004022E2">
        <w:rPr>
          <w:b/>
          <w:sz w:val="24"/>
          <w:szCs w:val="24"/>
        </w:rPr>
        <w:t xml:space="preserve"> “6.”</w:t>
      </w:r>
    </w:p>
    <w:p w:rsidR="00E51632" w:rsidRPr="004022E2" w:rsidRDefault="00E51632" w:rsidP="00E51632">
      <w:pPr>
        <w:ind w:left="0"/>
        <w:rPr>
          <w:b/>
          <w:sz w:val="24"/>
          <w:szCs w:val="24"/>
        </w:rPr>
      </w:pPr>
    </w:p>
    <w:p w:rsidR="00E51632" w:rsidRPr="004022E2" w:rsidRDefault="00E51632" w:rsidP="00E5163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022E2">
        <w:rPr>
          <w:sz w:val="24"/>
          <w:szCs w:val="24"/>
        </w:rPr>
        <w:t>Debugging. Please use “</w:t>
      </w:r>
      <w:r w:rsidRPr="004022E2">
        <w:rPr>
          <w:b/>
          <w:sz w:val="24"/>
          <w:szCs w:val="24"/>
        </w:rPr>
        <w:t>test.</w:t>
      </w:r>
      <w:r w:rsidRPr="004022E2">
        <w:rPr>
          <w:sz w:val="24"/>
          <w:szCs w:val="24"/>
        </w:rPr>
        <w:t>” to debug the entire code.</w:t>
      </w:r>
    </w:p>
    <w:p w:rsidR="005E100B" w:rsidRPr="004022E2" w:rsidRDefault="005E100B" w:rsidP="005E100B">
      <w:pPr>
        <w:rPr>
          <w:b/>
          <w:sz w:val="24"/>
          <w:szCs w:val="24"/>
        </w:rPr>
      </w:pPr>
    </w:p>
    <w:p w:rsidR="004022E2" w:rsidRPr="004022E2" w:rsidRDefault="004022E2" w:rsidP="005E100B">
      <w:pPr>
        <w:rPr>
          <w:b/>
          <w:sz w:val="24"/>
          <w:szCs w:val="24"/>
        </w:rPr>
      </w:pPr>
    </w:p>
    <w:p w:rsidR="00F94134" w:rsidRPr="004022E2" w:rsidRDefault="00F94134" w:rsidP="005E100B">
      <w:pPr>
        <w:ind w:left="0"/>
        <w:rPr>
          <w:b/>
          <w:sz w:val="32"/>
          <w:szCs w:val="32"/>
        </w:rPr>
      </w:pPr>
    </w:p>
    <w:p w:rsidR="005E38B7" w:rsidRDefault="00CA04D6" w:rsidP="00AA42BB">
      <w:pPr>
        <w:ind w:left="0"/>
        <w:rPr>
          <w:b/>
          <w:sz w:val="32"/>
          <w:szCs w:val="32"/>
        </w:rPr>
      </w:pPr>
      <w:r w:rsidRPr="004022E2">
        <w:rPr>
          <w:b/>
          <w:color w:val="A17B36" w:themeColor="background2" w:themeShade="80"/>
          <w:sz w:val="32"/>
          <w:szCs w:val="32"/>
        </w:rPr>
        <w:lastRenderedPageBreak/>
        <w:t xml:space="preserve">2.4 </w:t>
      </w:r>
      <w:r w:rsidR="005E38B7" w:rsidRPr="004022E2">
        <w:rPr>
          <w:b/>
          <w:sz w:val="32"/>
          <w:szCs w:val="32"/>
        </w:rPr>
        <w:t>Program Code:</w:t>
      </w:r>
    </w:p>
    <w:p w:rsidR="004022E2" w:rsidRPr="004022E2" w:rsidRDefault="004022E2" w:rsidP="00AA42BB">
      <w:pPr>
        <w:ind w:left="0"/>
        <w:rPr>
          <w:b/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:- dynamic  murderer/3.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:- dynamic  person/3.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:- dynamic  suspect/3.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:- dynamic  innocent/3.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:-use_module(library(random)).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:-use_module(library(lists)).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%Function to print information about the game.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game:-</w:t>
      </w:r>
      <w:r w:rsidRPr="004022E2">
        <w:rPr>
          <w:sz w:val="32"/>
          <w:szCs w:val="32"/>
        </w:rPr>
        <w:tab/>
        <w:t>% starts the game i.e clears the database, generates the murderer and displays content of the menu.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cleanDataBase,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wanted,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go.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go:-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write('Choose an option from the below menu.'),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write('------------MENU------------'),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write('1. Generate a new clue. 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write('2. Check for the latest entry created. 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write('3. Display the list of innocents so far. 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write('4. Display the list of suspects so far?'),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write('5. Guess the murderer'),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write('6. Exit (In case you do not wish to continue guessing and want to exit )'),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 nl,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write('Input your choice: 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read(Number),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check_if_valid_input(Number).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check_if_valid_input(Number):- % To check if the input is within the expected range i.e 1-6, 42 is cheat code.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integer(Number),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((Number&gt;0,Number&lt;7);(Number == 42)),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play_game(Number).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check_if_valid_input(Number):- % To check if the input is within the expected range i.e 1-6, if not go back to the menu and try again.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 xml:space="preserve">    (atom(Number);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(Number&lt;1;Number&gt;6));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write('Invalid Input, try again!'),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go.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member_of_age_gender(X):-  % To check for valid input of age while guessing the murderer.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age_gender_list(Y),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member(X,Y).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member_of_age_gender(X):- % To check for invalid input of age while guessing the murderer.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age_gender_list(Y),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\+member(X,Y),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write('Incorrect input!'),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write('Try again: 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read(Z),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member_of_age_gender(Z).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member_of_color(X):- % To check for valid input of color while guessing the murderer.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color_list(A),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member(X,A).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member_of_color(X):- % To check for invalid input of color while guessing the murderer.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color_list(A),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\+member(X,A),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write('Incorrect input!'),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write('Try again: 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read(Z),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member_of_color(Z).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member_of_weapon(X):- % To check for valid input of weapon while guessing the murderer.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weapon_list(A),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member(X,A).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member_of_weapon(X):- % To check for invalid input of weapon while guessing the murderer.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weapon_list(A),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\+member(X,A),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write('Incorrect input!'),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write('Try again: 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read(Z),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member_of_weapon(Z).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play_game(1):- % Loop to run the gane as per user selected choices.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get_person,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go.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play_game(2):-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latest_person,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go.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play_game(3):-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list_innocents,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go.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play_game(4):-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list_suspects,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go.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play_game(5):-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write('Time to guess who the murderer is!'),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write('The different options to choose from are: '),nl,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listing(age_gender_list/1),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write('What age and gender does the murderer have?'),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read(X),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member_of_age_gender(X),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listing(color_list/1),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write('What color of clothing does the murderer have?'),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read(Y),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member_of_color(Y),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listing(weapon_list/1),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write('What weapon did the murderer use?'),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read(Z),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member_of_weapon(Z),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guess_murderer(X,Y,Z),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write('The game will now start over from the beginning.'), nl, nl, nl,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 xml:space="preserve">    game, nl.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play_game(6):-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write('Good bye, the game ends now!'),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cleanDataBase.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play_game(42):-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listing(murderer/3),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go.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%The different age_gender attributes.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age_gender_list([youngman,oldman,youngwoman,oldwoman]).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%The different color attributes.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color_list([brown,yellow,blue]).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%The different weapon attributes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weapon_list([knife,poison,gun]).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%Predicate to get all innocents.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list_innocents:-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listing(innocent/3).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%Predicate to det all the suspects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list_suspects:-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listing(suspect/3).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%Predicate to get the last person called and if its a suspect or innocent.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latest_person:-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murderer(A,B,C),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person(X,Y,Z),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(X \== A,Y \== B, Z \== C),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write('Innocent: 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listing(person/3), nl.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%Predicate to get the last person called and if its a suspect or innocent.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latest_person:-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murderer(A,B,C),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person(X,Y,Z),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(X == A; Y == B; Z == C),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write('Suspect: 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listing(person/3), nl.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%Predicate to call the game to create a murderer to start the game.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wanted:-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create_murderer,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murderer(A,B,C).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%Predicate to call the game to create a new person.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get_person:-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latest_person.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%Predicate to reset the game.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cleanDataBase:-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retractall(murderer(A,B,C)),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retractall(suspect(X,Y,Z)),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retractall(innocent(X,Y,Z)),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retractall(person(X,Y,Z)).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%Function to calculate how many persons youve generated.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no_of_tries(Trials):-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findall(suspect(X,Y,Z), suspect(X,Y,Z), Suspect_list),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length(Suspect_list,Snum),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findall(innocent(X,Y,Z), innocent(X,Y,Z), Innocent_list),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length(Innocent_list,Inum),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Trials is Snum+Inum.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%The function to guess the murderer and end the game. Tells you if you won or lost and how many persons you generated.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guess_murderer(A,B,C):-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murderer(X,Y,Z),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(A==X, B==Y, C==Z),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write('Murderer caught, good job!'),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no_of_tries(Trials),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write('You guessed it right within: 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write(Trials),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 tries.'),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cleanDataBase.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%The function to guess the murderer and end the game. Tells you if you won or lost and how many persons you generated.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guess_murderer(A,B,C):-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murderer(X,Y,Z),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(A\==X; B\==Y; C\==Z),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write('Wrong suspect, game over!'),nl,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write('The murderer was: 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write(murderer(X,Y,Z)),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no_of_tries(Trials),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write('You exhausted: '),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write(Trials),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 trial.'), nl,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cleanDataBase.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%Function to get a random element from a list.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randomElement(List,Element):-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length(List,Length),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Max is Length + 1,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random(1,Max,Z),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nth1(Z,List,Element).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%Function to figure out if a person should be considered to be innocent or suspect, and then assert said person to respective innocent/suspect list.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check_for_suspect_or_innocent(Element1,Element2,Element3):-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murderer(A,B,C),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(Element1 \== A,Element2 \== B, Element3 \== C),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findall(innocent(X,Y,Z), innocent(X,Y,Z), Innocent_list),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\+member(innocent(Element1,Element2,Element3),Innocent_list),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assert(innocent(Element1,Element2,Element3)).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%Function to figure out if a person should be considered to be innocent or suspect, and then assert said person to respective innocent/suspect list.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check_for_suspect_or_innocent(Element1,Element2,Element3):-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murderer(A,B,C),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(Element1 == A; Element2 == B; Element3 == C),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findall(suspect(X,Y,Z), suspect(X,Y,Z), Suspect_list),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\+member(suspect(Element1,Element2,Element3), Suspect_list),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assert(suspect(Element1,Element2,Element3)).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%The function to create the murderer called from the "wanted" predicate.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create_murderer:-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age_gender_list(A_list),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color_list(C_list),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weapon_list(W_list),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randomElement(A_list, A),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randomElement(C_list, B),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randomElement(W_list, C),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assert(murderer(A,B,C)).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%The function to create a person called from the "get_person" predicate.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retractall(person(F,G,H)),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maximum_combinations(B),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no_of_tries(Trials),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Trials &lt; B,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age_gender_list(A1_list),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color_list(C1_list),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weapon_list(W1_list),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randomElement(A1_list, A1),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randomElement(C1_list, B1),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randomElement(W1_list, C1),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\+murderer(A1,B1,C1),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check_for_suspect_or_innocent(A1,B1,C1),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assert(person(A1,B1,C1)).  % Push it to the create_person_List.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%The function to create a person called from the "get_person" predicate.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%I will check the combination if all possible combinations are reached.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maximum_combinations(B),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no_of_tries(Trials),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Trials &lt; B,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%The function to create a person called from the "get_person" predicate.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%I will check the combination if all possible combinations are reached.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maximum_combinations(B),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no_of_tries(Trials),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Trials &gt;= B,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write('No more available suspects').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%Sets the maximum number of combinations for persons based on the number of attributes. Real number is 36 but the list starts at 0 so we set max number to 35 here.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maximum_combinations(A):-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color_list(X),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length(X,Cnum),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age_gender_list(Y),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length(Y,Anum),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weapon_list(Z),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length(Z,Wnum),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A is (Cnum*Anum*Wnum)-1.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%Debugging tool.    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test:-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cleanDataBase,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create_murderer,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lastRenderedPageBreak/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>create_person,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listing(person/3),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listing(innocent/3),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listing(suspect/3),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  <w:r w:rsidRPr="004022E2">
        <w:rPr>
          <w:sz w:val="32"/>
          <w:szCs w:val="32"/>
        </w:rPr>
        <w:t xml:space="preserve">    listing(murderer/3).</w:t>
      </w: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Pr="004022E2" w:rsidRDefault="004022E2" w:rsidP="004022E2">
      <w:pPr>
        <w:ind w:left="0"/>
        <w:rPr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Default="004022E2" w:rsidP="004022E2">
      <w:pPr>
        <w:ind w:left="0"/>
        <w:rPr>
          <w:b/>
          <w:sz w:val="32"/>
          <w:szCs w:val="32"/>
        </w:rPr>
      </w:pPr>
    </w:p>
    <w:p w:rsidR="004022E2" w:rsidRPr="001313C0" w:rsidRDefault="004022E2" w:rsidP="004022E2">
      <w:pPr>
        <w:ind w:left="0"/>
        <w:rPr>
          <w:b/>
          <w:sz w:val="32"/>
          <w:szCs w:val="32"/>
        </w:rPr>
      </w:pPr>
    </w:p>
    <w:p w:rsidR="00E05250" w:rsidRDefault="00E05250" w:rsidP="001E38E1">
      <w:pPr>
        <w:spacing w:after="240" w:line="252" w:lineRule="auto"/>
        <w:ind w:left="0" w:right="0"/>
        <w:rPr>
          <w:b/>
          <w:color w:val="A17B36" w:themeColor="background2" w:themeShade="80"/>
          <w:sz w:val="32"/>
          <w:szCs w:val="32"/>
        </w:rPr>
      </w:pPr>
    </w:p>
    <w:p w:rsidR="001E38E1" w:rsidRPr="001E6E2E" w:rsidRDefault="00CA04D6" w:rsidP="001E38E1">
      <w:pPr>
        <w:spacing w:after="240" w:line="252" w:lineRule="auto"/>
        <w:ind w:left="0" w:right="0"/>
      </w:pPr>
      <w:r w:rsidRPr="009106BA">
        <w:rPr>
          <w:b/>
          <w:color w:val="A17B36" w:themeColor="background2" w:themeShade="80"/>
          <w:sz w:val="32"/>
          <w:szCs w:val="32"/>
        </w:rPr>
        <w:lastRenderedPageBreak/>
        <w:t xml:space="preserve">2.5 </w:t>
      </w:r>
      <w:r w:rsidR="005E38B7" w:rsidRPr="001313C0">
        <w:rPr>
          <w:b/>
          <w:sz w:val="32"/>
          <w:szCs w:val="32"/>
        </w:rPr>
        <w:t>Testing:</w:t>
      </w:r>
    </w:p>
    <w:p w:rsidR="001E38E1" w:rsidRDefault="001E38E1" w:rsidP="001E38E1">
      <w:pPr>
        <w:spacing w:after="240" w:line="252" w:lineRule="auto"/>
        <w:ind w:left="0" w:right="0"/>
      </w:pPr>
    </w:p>
    <w:tbl>
      <w:tblPr>
        <w:tblStyle w:val="GridTable1Light-Accent41"/>
        <w:tblW w:w="0" w:type="auto"/>
        <w:tblLook w:val="04A0"/>
      </w:tblPr>
      <w:tblGrid>
        <w:gridCol w:w="4675"/>
        <w:gridCol w:w="4675"/>
      </w:tblGrid>
      <w:tr w:rsidR="001E38E1" w:rsidTr="001E38E1">
        <w:trPr>
          <w:cnfStyle w:val="100000000000"/>
        </w:trPr>
        <w:tc>
          <w:tcPr>
            <w:cnfStyle w:val="001000000000"/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Test Case_ID</w:t>
            </w:r>
          </w:p>
        </w:tc>
        <w:tc>
          <w:tcPr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cnfStyle w:val="10000000000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01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Date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24/09/2018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Tester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Athul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 Description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To Check if the interface menu works fine.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User Input</w:t>
            </w:r>
          </w:p>
        </w:tc>
        <w:tc>
          <w:tcPr>
            <w:tcW w:w="4675" w:type="dxa"/>
          </w:tcPr>
          <w:p w:rsidR="001E38E1" w:rsidRDefault="004022E2" w:rsidP="001E38E1">
            <w:pPr>
              <w:spacing w:after="240" w:line="252" w:lineRule="auto"/>
              <w:ind w:left="0" w:right="0"/>
              <w:cnfStyle w:val="000000000000"/>
            </w:pPr>
            <w:r>
              <w:t>game.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Expected Result</w:t>
            </w:r>
          </w:p>
        </w:tc>
        <w:tc>
          <w:tcPr>
            <w:tcW w:w="4675" w:type="dxa"/>
          </w:tcPr>
          <w:p w:rsidR="001E38E1" w:rsidRDefault="004022E2" w:rsidP="001E38E1">
            <w:pPr>
              <w:spacing w:after="240" w:line="252" w:lineRule="auto"/>
              <w:ind w:left="0" w:right="0"/>
              <w:cnfStyle w:val="000000000000"/>
            </w:pPr>
            <w:r>
              <w:t>It</w:t>
            </w:r>
            <w:r w:rsidR="001E38E1">
              <w:t xml:space="preserve"> should trigger list of available options of the same</w:t>
            </w:r>
            <w:r>
              <w:t>, clean the database &amp; generate and hide the murderer from the player.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Actual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Query the program for a new person,</w:t>
            </w:r>
          </w:p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 xml:space="preserve"> Check the latest randomly selected person and to which category it was assigned,</w:t>
            </w:r>
          </w:p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 xml:space="preserve"> Check the innocents so far,</w:t>
            </w:r>
          </w:p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 xml:space="preserve"> Check the suspects so far,</w:t>
            </w:r>
          </w:p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Guess the combination.</w:t>
            </w:r>
          </w:p>
        </w:tc>
      </w:tr>
    </w:tbl>
    <w:p w:rsidR="001E38E1" w:rsidRDefault="001E38E1" w:rsidP="001E38E1">
      <w:pPr>
        <w:spacing w:after="240" w:line="252" w:lineRule="auto"/>
        <w:ind w:left="0" w:right="0"/>
      </w:pPr>
    </w:p>
    <w:p w:rsidR="001E38E1" w:rsidRDefault="001E38E1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tbl>
      <w:tblPr>
        <w:tblStyle w:val="GridTable1Light-Accent41"/>
        <w:tblW w:w="0" w:type="auto"/>
        <w:tblLook w:val="04A0"/>
      </w:tblPr>
      <w:tblGrid>
        <w:gridCol w:w="4675"/>
        <w:gridCol w:w="4675"/>
      </w:tblGrid>
      <w:tr w:rsidR="001E38E1" w:rsidTr="001E38E1">
        <w:trPr>
          <w:cnfStyle w:val="100000000000"/>
        </w:trPr>
        <w:tc>
          <w:tcPr>
            <w:cnfStyle w:val="001000000000"/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lastRenderedPageBreak/>
              <w:t>Test Case_ID</w:t>
            </w:r>
          </w:p>
        </w:tc>
        <w:tc>
          <w:tcPr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cnfStyle w:val="10000000000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02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Date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23/09/2018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Tester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Viktor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 Description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To check if the murderer is created.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User Input</w:t>
            </w:r>
          </w:p>
        </w:tc>
        <w:tc>
          <w:tcPr>
            <w:tcW w:w="4675" w:type="dxa"/>
          </w:tcPr>
          <w:p w:rsidR="001E38E1" w:rsidRDefault="004022E2" w:rsidP="001E38E1">
            <w:pPr>
              <w:spacing w:after="240" w:line="252" w:lineRule="auto"/>
              <w:ind w:left="0" w:right="0"/>
              <w:cnfStyle w:val="000000000000"/>
            </w:pPr>
            <w:r>
              <w:t>1.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Expected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Create a murderer 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Actual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For debugging purpose we printed the murderer. Now a murderer gets created in memory.</w:t>
            </w:r>
          </w:p>
        </w:tc>
      </w:tr>
    </w:tbl>
    <w:p w:rsidR="001E38E1" w:rsidRDefault="001E38E1" w:rsidP="001E38E1">
      <w:pPr>
        <w:spacing w:after="240" w:line="252" w:lineRule="auto"/>
        <w:ind w:left="0" w:right="0"/>
      </w:pPr>
    </w:p>
    <w:tbl>
      <w:tblPr>
        <w:tblStyle w:val="GridTable1Light-Accent41"/>
        <w:tblW w:w="0" w:type="auto"/>
        <w:tblLook w:val="04A0"/>
      </w:tblPr>
      <w:tblGrid>
        <w:gridCol w:w="4675"/>
        <w:gridCol w:w="4675"/>
      </w:tblGrid>
      <w:tr w:rsidR="001E38E1" w:rsidTr="001E38E1">
        <w:trPr>
          <w:cnfStyle w:val="100000000000"/>
        </w:trPr>
        <w:tc>
          <w:tcPr>
            <w:cnfStyle w:val="001000000000"/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Test Case_ID</w:t>
            </w:r>
          </w:p>
        </w:tc>
        <w:tc>
          <w:tcPr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cnfStyle w:val="10000000000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03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Date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23/09/2018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Tester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Viktor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 Description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Check the last person generated in the game.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User Input</w:t>
            </w:r>
          </w:p>
        </w:tc>
        <w:tc>
          <w:tcPr>
            <w:tcW w:w="4675" w:type="dxa"/>
          </w:tcPr>
          <w:p w:rsidR="001E38E1" w:rsidRDefault="004022E2" w:rsidP="001E38E1">
            <w:pPr>
              <w:spacing w:after="240" w:line="252" w:lineRule="auto"/>
              <w:ind w:left="0" w:right="0"/>
              <w:cnfStyle w:val="000000000000"/>
            </w:pPr>
            <w:r>
              <w:t>2.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Expected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Person(Age_gender,Color,Weapon).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Actual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Person(Age_gender,Color,Weapon).</w:t>
            </w:r>
          </w:p>
        </w:tc>
      </w:tr>
    </w:tbl>
    <w:p w:rsidR="001E38E1" w:rsidRDefault="001E38E1" w:rsidP="001E38E1">
      <w:pPr>
        <w:spacing w:after="240" w:line="252" w:lineRule="auto"/>
        <w:ind w:left="0" w:right="0"/>
      </w:pPr>
    </w:p>
    <w:tbl>
      <w:tblPr>
        <w:tblStyle w:val="GridTable1Light-Accent41"/>
        <w:tblW w:w="0" w:type="auto"/>
        <w:tblLook w:val="04A0"/>
      </w:tblPr>
      <w:tblGrid>
        <w:gridCol w:w="4675"/>
        <w:gridCol w:w="4675"/>
      </w:tblGrid>
      <w:tr w:rsidR="001E38E1" w:rsidTr="001E38E1">
        <w:trPr>
          <w:cnfStyle w:val="100000000000"/>
        </w:trPr>
        <w:tc>
          <w:tcPr>
            <w:cnfStyle w:val="001000000000"/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Test Case_ID</w:t>
            </w:r>
          </w:p>
        </w:tc>
        <w:tc>
          <w:tcPr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cnfStyle w:val="10000000000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04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Date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24/09/2018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Tester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Priyanjali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 Description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Generate a new Person.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User Input</w:t>
            </w:r>
          </w:p>
        </w:tc>
        <w:tc>
          <w:tcPr>
            <w:tcW w:w="4675" w:type="dxa"/>
          </w:tcPr>
          <w:p w:rsidR="001E38E1" w:rsidRDefault="004022E2" w:rsidP="001E38E1">
            <w:pPr>
              <w:spacing w:after="240" w:line="252" w:lineRule="auto"/>
              <w:ind w:left="0" w:right="0"/>
              <w:cnfStyle w:val="000000000000"/>
            </w:pPr>
            <w:r>
              <w:t>1.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Expected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 xml:space="preserve"> A new entry is created in Person List.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Actual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Person(age_gender,Color,Weapon).</w:t>
            </w:r>
          </w:p>
        </w:tc>
      </w:tr>
    </w:tbl>
    <w:p w:rsidR="001E38E1" w:rsidRDefault="001E38E1" w:rsidP="001E38E1">
      <w:pPr>
        <w:spacing w:after="240" w:line="252" w:lineRule="auto"/>
        <w:ind w:left="0" w:right="0"/>
      </w:pPr>
    </w:p>
    <w:tbl>
      <w:tblPr>
        <w:tblStyle w:val="GridTable1Light-Accent41"/>
        <w:tblW w:w="0" w:type="auto"/>
        <w:tblLook w:val="04A0"/>
      </w:tblPr>
      <w:tblGrid>
        <w:gridCol w:w="4675"/>
        <w:gridCol w:w="4675"/>
      </w:tblGrid>
      <w:tr w:rsidR="001E38E1" w:rsidTr="001E38E1">
        <w:trPr>
          <w:cnfStyle w:val="100000000000"/>
        </w:trPr>
        <w:tc>
          <w:tcPr>
            <w:cnfStyle w:val="001000000000"/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Test Case_ID</w:t>
            </w:r>
          </w:p>
        </w:tc>
        <w:tc>
          <w:tcPr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cnfStyle w:val="10000000000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05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Date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24/09/2018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Tester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Priyanjali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 Description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List all the innocents generated so for in the game.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User Input</w:t>
            </w:r>
          </w:p>
        </w:tc>
        <w:tc>
          <w:tcPr>
            <w:tcW w:w="4675" w:type="dxa"/>
          </w:tcPr>
          <w:p w:rsidR="001E38E1" w:rsidRDefault="004022E2" w:rsidP="001E38E1">
            <w:pPr>
              <w:spacing w:after="240" w:line="252" w:lineRule="auto"/>
              <w:ind w:left="0" w:right="0"/>
              <w:cnfStyle w:val="000000000000"/>
            </w:pPr>
            <w:r>
              <w:t>3.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Expected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List of all the persons which are innocent.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Actual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Person(age_gender,Color,Weapon).</w:t>
            </w:r>
          </w:p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.</w:t>
            </w:r>
          </w:p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N Persons which are innocent</w:t>
            </w:r>
          </w:p>
        </w:tc>
      </w:tr>
    </w:tbl>
    <w:p w:rsidR="001E38E1" w:rsidRDefault="001E38E1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tbl>
      <w:tblPr>
        <w:tblStyle w:val="GridTable1Light-Accent41"/>
        <w:tblW w:w="0" w:type="auto"/>
        <w:tblLook w:val="04A0"/>
      </w:tblPr>
      <w:tblGrid>
        <w:gridCol w:w="4675"/>
        <w:gridCol w:w="4675"/>
      </w:tblGrid>
      <w:tr w:rsidR="00E05250" w:rsidRPr="00803210" w:rsidTr="00A85FAF">
        <w:trPr>
          <w:cnfStyle w:val="100000000000"/>
        </w:trPr>
        <w:tc>
          <w:tcPr>
            <w:cnfStyle w:val="001000000000"/>
            <w:tcW w:w="4675" w:type="dxa"/>
          </w:tcPr>
          <w:p w:rsidR="00E05250" w:rsidRPr="00803210" w:rsidRDefault="00E05250" w:rsidP="00A85FAF">
            <w:pPr>
              <w:spacing w:after="240" w:line="252" w:lineRule="auto"/>
              <w:ind w:left="0" w:right="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Test Case_ID</w:t>
            </w:r>
          </w:p>
        </w:tc>
        <w:tc>
          <w:tcPr>
            <w:tcW w:w="4675" w:type="dxa"/>
          </w:tcPr>
          <w:p w:rsidR="00E05250" w:rsidRPr="00803210" w:rsidRDefault="00E05250" w:rsidP="00A85FAF">
            <w:pPr>
              <w:spacing w:after="240" w:line="252" w:lineRule="auto"/>
              <w:ind w:left="0" w:right="0"/>
              <w:cnfStyle w:val="10000000000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06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Date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24/09/2018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Tester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Athul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Test Description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List all the suspects generated so for in the game.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User Input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4.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Expected Result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List of all the persons which are innocent.</w:t>
            </w:r>
          </w:p>
        </w:tc>
      </w:tr>
      <w:tr w:rsidR="00E05250" w:rsidTr="00E05250">
        <w:trPr>
          <w:trHeight w:val="1654"/>
        </w:trPr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Actual Result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Person(age_gender,Color,Weapon).</w:t>
            </w:r>
          </w:p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</w:p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N Persons which are suspects.</w:t>
            </w:r>
          </w:p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</w:p>
        </w:tc>
      </w:tr>
    </w:tbl>
    <w:p w:rsidR="000A7C2E" w:rsidRDefault="000A7C2E" w:rsidP="001E38E1">
      <w:pPr>
        <w:spacing w:after="240" w:line="252" w:lineRule="auto"/>
        <w:ind w:left="0" w:right="0"/>
      </w:pPr>
      <w:bookmarkStart w:id="0" w:name="_GoBack"/>
      <w:bookmarkEnd w:id="0"/>
    </w:p>
    <w:tbl>
      <w:tblPr>
        <w:tblStyle w:val="GridTable1Light-Accent41"/>
        <w:tblW w:w="0" w:type="auto"/>
        <w:tblLook w:val="04A0"/>
      </w:tblPr>
      <w:tblGrid>
        <w:gridCol w:w="4675"/>
        <w:gridCol w:w="4675"/>
      </w:tblGrid>
      <w:tr w:rsidR="006A1EB7" w:rsidRPr="00803210" w:rsidTr="006A1EB7">
        <w:trPr>
          <w:cnfStyle w:val="100000000000"/>
        </w:trPr>
        <w:tc>
          <w:tcPr>
            <w:cnfStyle w:val="001000000000"/>
            <w:tcW w:w="4675" w:type="dxa"/>
          </w:tcPr>
          <w:p w:rsidR="006A1EB7" w:rsidRPr="00803210" w:rsidRDefault="006A1EB7" w:rsidP="00A85FAF">
            <w:pPr>
              <w:spacing w:after="240" w:line="252" w:lineRule="auto"/>
              <w:ind w:left="0" w:right="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Test Case_ID</w:t>
            </w:r>
          </w:p>
        </w:tc>
        <w:tc>
          <w:tcPr>
            <w:tcW w:w="4675" w:type="dxa"/>
          </w:tcPr>
          <w:p w:rsidR="006A1EB7" w:rsidRPr="00803210" w:rsidRDefault="006A1EB7" w:rsidP="00A85FAF">
            <w:pPr>
              <w:spacing w:after="240" w:line="252" w:lineRule="auto"/>
              <w:ind w:left="0" w:right="0"/>
              <w:cnfStyle w:val="100000000000"/>
              <w:rPr>
                <w:color w:val="A17B36" w:themeColor="background2" w:themeShade="80"/>
              </w:rPr>
            </w:pPr>
            <w:r>
              <w:rPr>
                <w:color w:val="A17B36" w:themeColor="background2" w:themeShade="80"/>
              </w:rPr>
              <w:t>07</w:t>
            </w:r>
          </w:p>
        </w:tc>
      </w:tr>
      <w:tr w:rsidR="006A1EB7" w:rsidTr="006A1EB7">
        <w:tc>
          <w:tcPr>
            <w:cnfStyle w:val="001000000000"/>
            <w:tcW w:w="4675" w:type="dxa"/>
          </w:tcPr>
          <w:p w:rsidR="006A1EB7" w:rsidRDefault="006A1EB7" w:rsidP="00A85FAF">
            <w:pPr>
              <w:spacing w:after="240" w:line="252" w:lineRule="auto"/>
              <w:ind w:left="0" w:right="0"/>
            </w:pPr>
            <w:r>
              <w:t>Date</w:t>
            </w:r>
          </w:p>
        </w:tc>
        <w:tc>
          <w:tcPr>
            <w:tcW w:w="4675" w:type="dxa"/>
          </w:tcPr>
          <w:p w:rsidR="006A1EB7" w:rsidRDefault="006A1EB7" w:rsidP="00A85FAF">
            <w:pPr>
              <w:spacing w:after="240" w:line="252" w:lineRule="auto"/>
              <w:ind w:left="0" w:right="0"/>
              <w:cnfStyle w:val="000000000000"/>
            </w:pPr>
            <w:r>
              <w:t>24/09/2018</w:t>
            </w:r>
          </w:p>
        </w:tc>
      </w:tr>
      <w:tr w:rsidR="006A1EB7" w:rsidTr="006A1EB7">
        <w:tc>
          <w:tcPr>
            <w:cnfStyle w:val="001000000000"/>
            <w:tcW w:w="4675" w:type="dxa"/>
          </w:tcPr>
          <w:p w:rsidR="006A1EB7" w:rsidRDefault="006A1EB7" w:rsidP="00A85FAF">
            <w:pPr>
              <w:spacing w:after="240" w:line="252" w:lineRule="auto"/>
              <w:ind w:left="0" w:right="0"/>
            </w:pPr>
            <w:r>
              <w:t>Tester</w:t>
            </w:r>
          </w:p>
        </w:tc>
        <w:tc>
          <w:tcPr>
            <w:tcW w:w="4675" w:type="dxa"/>
          </w:tcPr>
          <w:p w:rsidR="006A1EB7" w:rsidRDefault="006A1EB7" w:rsidP="00A85FAF">
            <w:pPr>
              <w:spacing w:after="240" w:line="252" w:lineRule="auto"/>
              <w:ind w:left="0" w:right="0"/>
              <w:cnfStyle w:val="000000000000"/>
            </w:pPr>
            <w:r>
              <w:t>Athul</w:t>
            </w:r>
          </w:p>
        </w:tc>
      </w:tr>
      <w:tr w:rsidR="006A1EB7" w:rsidTr="006A1EB7">
        <w:tc>
          <w:tcPr>
            <w:cnfStyle w:val="001000000000"/>
            <w:tcW w:w="4675" w:type="dxa"/>
          </w:tcPr>
          <w:p w:rsidR="006A1EB7" w:rsidRDefault="006A1EB7" w:rsidP="00A85FAF">
            <w:pPr>
              <w:spacing w:after="240" w:line="252" w:lineRule="auto"/>
              <w:ind w:left="0" w:right="0"/>
            </w:pPr>
            <w:r>
              <w:t>Test Description</w:t>
            </w:r>
          </w:p>
        </w:tc>
        <w:tc>
          <w:tcPr>
            <w:tcW w:w="4675" w:type="dxa"/>
          </w:tcPr>
          <w:p w:rsidR="006A1EB7" w:rsidRDefault="000A7C2E" w:rsidP="00A85FAF">
            <w:pPr>
              <w:spacing w:after="240" w:line="252" w:lineRule="auto"/>
              <w:ind w:left="0" w:right="0"/>
              <w:cnfStyle w:val="000000000000"/>
            </w:pPr>
            <w:r>
              <w:t>Guess the murderer</w:t>
            </w:r>
          </w:p>
        </w:tc>
      </w:tr>
      <w:tr w:rsidR="006A1EB7" w:rsidTr="006A1EB7">
        <w:tc>
          <w:tcPr>
            <w:cnfStyle w:val="001000000000"/>
            <w:tcW w:w="4675" w:type="dxa"/>
          </w:tcPr>
          <w:p w:rsidR="006A1EB7" w:rsidRDefault="006A1EB7" w:rsidP="00A85FAF">
            <w:pPr>
              <w:spacing w:after="240" w:line="252" w:lineRule="auto"/>
              <w:ind w:left="0" w:right="0"/>
            </w:pPr>
            <w:r>
              <w:t>User Input</w:t>
            </w:r>
          </w:p>
        </w:tc>
        <w:tc>
          <w:tcPr>
            <w:tcW w:w="4675" w:type="dxa"/>
          </w:tcPr>
          <w:p w:rsidR="006A1EB7" w:rsidRDefault="006A1EB7" w:rsidP="00A85FAF">
            <w:pPr>
              <w:spacing w:after="240" w:line="252" w:lineRule="auto"/>
              <w:ind w:left="0" w:right="0"/>
              <w:cnfStyle w:val="000000000000"/>
            </w:pPr>
            <w:r>
              <w:t>4.</w:t>
            </w:r>
          </w:p>
        </w:tc>
      </w:tr>
      <w:tr w:rsidR="006A1EB7" w:rsidTr="006A1EB7">
        <w:tc>
          <w:tcPr>
            <w:cnfStyle w:val="001000000000"/>
            <w:tcW w:w="4675" w:type="dxa"/>
          </w:tcPr>
          <w:p w:rsidR="006A1EB7" w:rsidRDefault="006A1EB7" w:rsidP="00A85FAF">
            <w:pPr>
              <w:spacing w:after="240" w:line="252" w:lineRule="auto"/>
              <w:ind w:left="0" w:right="0"/>
            </w:pPr>
            <w:r>
              <w:t>Expected Result</w:t>
            </w:r>
          </w:p>
        </w:tc>
        <w:tc>
          <w:tcPr>
            <w:tcW w:w="4675" w:type="dxa"/>
          </w:tcPr>
          <w:p w:rsidR="006A1EB7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Match the attributes given by the user with the actual murderer</w:t>
            </w:r>
          </w:p>
        </w:tc>
      </w:tr>
      <w:tr w:rsidR="00E05250" w:rsidTr="006A1EB7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Actual Result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Match the attributes given by the user with the actual murderer and decide if the user has won or lost the game.</w:t>
            </w:r>
          </w:p>
        </w:tc>
      </w:tr>
    </w:tbl>
    <w:p w:rsidR="004022E2" w:rsidRDefault="004022E2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p w:rsidR="000A7C2E" w:rsidRDefault="000A7C2E" w:rsidP="001E38E1">
      <w:pPr>
        <w:spacing w:after="240" w:line="252" w:lineRule="auto"/>
        <w:ind w:left="0" w:right="0"/>
      </w:pPr>
    </w:p>
    <w:tbl>
      <w:tblPr>
        <w:tblStyle w:val="GridTable1Light-Accent41"/>
        <w:tblW w:w="0" w:type="auto"/>
        <w:tblLook w:val="04A0"/>
      </w:tblPr>
      <w:tblGrid>
        <w:gridCol w:w="4675"/>
        <w:gridCol w:w="4675"/>
      </w:tblGrid>
      <w:tr w:rsidR="001E38E1" w:rsidTr="001E38E1">
        <w:trPr>
          <w:cnfStyle w:val="100000000000"/>
        </w:trPr>
        <w:tc>
          <w:tcPr>
            <w:cnfStyle w:val="001000000000"/>
            <w:tcW w:w="4675" w:type="dxa"/>
          </w:tcPr>
          <w:p w:rsidR="001E38E1" w:rsidRPr="00803210" w:rsidRDefault="001E38E1" w:rsidP="001E38E1">
            <w:pPr>
              <w:spacing w:after="240" w:line="252" w:lineRule="auto"/>
              <w:ind w:left="0" w:right="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Test Case_ID</w:t>
            </w:r>
          </w:p>
        </w:tc>
        <w:tc>
          <w:tcPr>
            <w:tcW w:w="4675" w:type="dxa"/>
          </w:tcPr>
          <w:p w:rsidR="001E38E1" w:rsidRPr="00803210" w:rsidRDefault="006A1EB7" w:rsidP="001E38E1">
            <w:pPr>
              <w:spacing w:after="240" w:line="252" w:lineRule="auto"/>
              <w:ind w:left="0" w:right="0"/>
              <w:cnfStyle w:val="100000000000"/>
              <w:rPr>
                <w:color w:val="A17B36" w:themeColor="background2" w:themeShade="80"/>
              </w:rPr>
            </w:pPr>
            <w:r>
              <w:rPr>
                <w:color w:val="A17B36" w:themeColor="background2" w:themeShade="80"/>
              </w:rPr>
              <w:t>08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Date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25/09/2018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Tester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Viktor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Test Description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Enter a person and check if according to its attributes , it is inserted properly in either suspect or innocent list.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User Input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Wanted with debug prints for murderer.</w:t>
            </w:r>
          </w:p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 xml:space="preserve">create_person. </w:t>
            </w:r>
          </w:p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And then list_suspect or list_innocent  according the attributes match.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Expected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If two attributes of the person matches with murderer push it to suspect list, else push it to innocent list.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lastRenderedPageBreak/>
              <w:t>Actual Result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Irrespective of the no. of attributes matching with the murderer the code was always populating innocent list.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SEVERITY OF DEFECT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>Major</w:t>
            </w:r>
          </w:p>
        </w:tc>
      </w:tr>
      <w:tr w:rsidR="001E38E1" w:rsidTr="001E38E1">
        <w:tc>
          <w:tcPr>
            <w:cnfStyle w:val="001000000000"/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</w:pPr>
            <w:r>
              <w:t>COUNTER MEASURE</w:t>
            </w:r>
          </w:p>
        </w:tc>
        <w:tc>
          <w:tcPr>
            <w:tcW w:w="4675" w:type="dxa"/>
          </w:tcPr>
          <w:p w:rsidR="001E38E1" w:rsidRDefault="001E38E1" w:rsidP="001E38E1">
            <w:pPr>
              <w:spacing w:after="240" w:line="252" w:lineRule="auto"/>
              <w:ind w:left="0" w:right="0"/>
              <w:cnfStyle w:val="000000000000"/>
            </w:pPr>
            <w:r>
              <w:t xml:space="preserve">The predicate </w:t>
            </w:r>
            <w:r w:rsidRPr="00AE100F">
              <w:rPr>
                <w:b/>
              </w:rPr>
              <w:t>check_for_suspect_or_innocent</w:t>
            </w:r>
            <w:r>
              <w:t xml:space="preserve"> had logical error. Correcting it made the logic work.</w:t>
            </w:r>
          </w:p>
        </w:tc>
      </w:tr>
    </w:tbl>
    <w:p w:rsidR="001E38E1" w:rsidRDefault="001E38E1" w:rsidP="001E38E1">
      <w:pPr>
        <w:spacing w:after="240" w:line="252" w:lineRule="auto"/>
        <w:ind w:left="0" w:right="0"/>
      </w:pPr>
    </w:p>
    <w:p w:rsidR="00E05250" w:rsidRDefault="00E05250" w:rsidP="001E38E1">
      <w:pPr>
        <w:spacing w:after="240" w:line="252" w:lineRule="auto"/>
        <w:ind w:left="0" w:right="0"/>
      </w:pPr>
    </w:p>
    <w:tbl>
      <w:tblPr>
        <w:tblStyle w:val="GridTable1Light-Accent41"/>
        <w:tblW w:w="0" w:type="auto"/>
        <w:tblLook w:val="04A0"/>
      </w:tblPr>
      <w:tblGrid>
        <w:gridCol w:w="4675"/>
        <w:gridCol w:w="4675"/>
      </w:tblGrid>
      <w:tr w:rsidR="00E05250" w:rsidRPr="00803210" w:rsidTr="00A85FAF">
        <w:trPr>
          <w:cnfStyle w:val="100000000000"/>
        </w:trPr>
        <w:tc>
          <w:tcPr>
            <w:cnfStyle w:val="001000000000"/>
            <w:tcW w:w="4675" w:type="dxa"/>
          </w:tcPr>
          <w:p w:rsidR="00E05250" w:rsidRPr="00803210" w:rsidRDefault="00E05250" w:rsidP="00A85FAF">
            <w:pPr>
              <w:spacing w:after="240" w:line="252" w:lineRule="auto"/>
              <w:ind w:left="0" w:right="0"/>
              <w:rPr>
                <w:color w:val="A17B36" w:themeColor="background2" w:themeShade="80"/>
              </w:rPr>
            </w:pPr>
            <w:r w:rsidRPr="00803210">
              <w:rPr>
                <w:color w:val="A17B36" w:themeColor="background2" w:themeShade="80"/>
              </w:rPr>
              <w:t>Test Case_ID</w:t>
            </w:r>
          </w:p>
        </w:tc>
        <w:tc>
          <w:tcPr>
            <w:tcW w:w="4675" w:type="dxa"/>
          </w:tcPr>
          <w:p w:rsidR="00E05250" w:rsidRPr="00803210" w:rsidRDefault="00E05250" w:rsidP="00A85FAF">
            <w:pPr>
              <w:spacing w:after="240" w:line="252" w:lineRule="auto"/>
              <w:ind w:left="0" w:right="0"/>
              <w:cnfStyle w:val="100000000000"/>
              <w:rPr>
                <w:color w:val="A17B36" w:themeColor="background2" w:themeShade="80"/>
              </w:rPr>
            </w:pPr>
            <w:r>
              <w:rPr>
                <w:color w:val="A17B36" w:themeColor="background2" w:themeShade="80"/>
              </w:rPr>
              <w:t>09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Date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05/10/2018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Tester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Priyanjali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Test Description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Exit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User Input</w:t>
            </w:r>
          </w:p>
        </w:tc>
        <w:tc>
          <w:tcPr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  <w:cnfStyle w:val="000000000000"/>
            </w:pPr>
            <w:r>
              <w:t>6.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Expected Result</w:t>
            </w:r>
          </w:p>
        </w:tc>
        <w:tc>
          <w:tcPr>
            <w:tcW w:w="4675" w:type="dxa"/>
          </w:tcPr>
          <w:p w:rsidR="00E05250" w:rsidRDefault="00A85FAF" w:rsidP="00A85FAF">
            <w:pPr>
              <w:spacing w:after="240" w:line="252" w:lineRule="auto"/>
              <w:ind w:left="0" w:right="0"/>
              <w:cnfStyle w:val="000000000000"/>
            </w:pPr>
            <w:r>
              <w:t xml:space="preserve">Prints the </w:t>
            </w:r>
            <w:r w:rsidR="00A05C23">
              <w:t>attributes of a murderer , clear the database and exit the game.</w:t>
            </w:r>
          </w:p>
        </w:tc>
      </w:tr>
      <w:tr w:rsidR="00E05250" w:rsidTr="00A85FAF">
        <w:tc>
          <w:tcPr>
            <w:cnfStyle w:val="001000000000"/>
            <w:tcW w:w="4675" w:type="dxa"/>
          </w:tcPr>
          <w:p w:rsidR="00E05250" w:rsidRDefault="00E05250" w:rsidP="00A85FAF">
            <w:pPr>
              <w:spacing w:after="240" w:line="252" w:lineRule="auto"/>
              <w:ind w:left="0" w:right="0"/>
            </w:pPr>
            <w:r>
              <w:t>Actual Result</w:t>
            </w:r>
          </w:p>
        </w:tc>
        <w:tc>
          <w:tcPr>
            <w:tcW w:w="4675" w:type="dxa"/>
          </w:tcPr>
          <w:p w:rsidR="00E05250" w:rsidRDefault="00A05C23" w:rsidP="00A85FAF">
            <w:pPr>
              <w:spacing w:after="240" w:line="252" w:lineRule="auto"/>
              <w:ind w:left="0" w:right="0"/>
              <w:cnfStyle w:val="000000000000"/>
            </w:pPr>
            <w:r>
              <w:t>Prints the attributes of a murderer , clear the database and exit the game.</w:t>
            </w:r>
          </w:p>
        </w:tc>
      </w:tr>
    </w:tbl>
    <w:p w:rsidR="00E05250" w:rsidRDefault="00E05250" w:rsidP="001E38E1">
      <w:pPr>
        <w:spacing w:after="240" w:line="252" w:lineRule="auto"/>
        <w:ind w:left="0" w:right="0"/>
      </w:pPr>
    </w:p>
    <w:p w:rsidR="001E38E1" w:rsidRDefault="001E38E1" w:rsidP="001E38E1">
      <w:pPr>
        <w:spacing w:after="240" w:line="252" w:lineRule="auto"/>
        <w:ind w:left="0" w:right="0"/>
      </w:pPr>
    </w:p>
    <w:p w:rsidR="001E38E1" w:rsidRDefault="001E38E1" w:rsidP="001E38E1">
      <w:pPr>
        <w:spacing w:after="240" w:line="252" w:lineRule="auto"/>
        <w:ind w:left="0" w:right="0"/>
      </w:pPr>
    </w:p>
    <w:p w:rsidR="001E38E1" w:rsidRDefault="001E38E1" w:rsidP="001E38E1">
      <w:pPr>
        <w:spacing w:after="240" w:line="252" w:lineRule="auto"/>
        <w:ind w:left="0" w:right="0"/>
      </w:pPr>
    </w:p>
    <w:p w:rsidR="001E38E1" w:rsidRDefault="001E38E1" w:rsidP="001E38E1">
      <w:pPr>
        <w:spacing w:after="240" w:line="252" w:lineRule="auto"/>
        <w:ind w:left="0" w:right="0"/>
      </w:pPr>
    </w:p>
    <w:p w:rsidR="001E38E1" w:rsidRDefault="001E38E1" w:rsidP="001E38E1">
      <w:pPr>
        <w:spacing w:after="240" w:line="252" w:lineRule="auto"/>
        <w:ind w:left="0" w:right="0"/>
      </w:pPr>
    </w:p>
    <w:p w:rsidR="00A36D9C" w:rsidRDefault="00A36D9C">
      <w:pPr>
        <w:spacing w:after="240" w:line="252" w:lineRule="auto"/>
        <w:ind w:left="0" w:right="0"/>
      </w:pPr>
    </w:p>
    <w:p w:rsidR="00AF7CB9" w:rsidRDefault="00AF7CB9" w:rsidP="001321DC">
      <w:pPr>
        <w:pStyle w:val="Heading3"/>
        <w:ind w:left="0"/>
        <w:rPr>
          <w:b/>
          <w:color w:val="A17B36" w:themeColor="background2" w:themeShade="80"/>
          <w:sz w:val="48"/>
          <w:szCs w:val="48"/>
        </w:rPr>
      </w:pPr>
    </w:p>
    <w:p w:rsidR="005E38B7" w:rsidRPr="00E51632" w:rsidRDefault="005E38B7" w:rsidP="001321DC">
      <w:pPr>
        <w:pStyle w:val="Heading3"/>
        <w:ind w:left="2880" w:firstLine="720"/>
        <w:rPr>
          <w:b/>
          <w:color w:val="A17B36" w:themeColor="background2" w:themeShade="80"/>
          <w:sz w:val="48"/>
          <w:szCs w:val="48"/>
        </w:rPr>
      </w:pPr>
      <w:r w:rsidRPr="00E51632">
        <w:rPr>
          <w:b/>
          <w:color w:val="A17B36" w:themeColor="background2" w:themeShade="80"/>
          <w:sz w:val="48"/>
          <w:szCs w:val="48"/>
        </w:rPr>
        <w:t>USEr manual</w:t>
      </w:r>
    </w:p>
    <w:p w:rsidR="005E38B7" w:rsidRDefault="005E38B7">
      <w:pPr>
        <w:spacing w:after="240" w:line="252" w:lineRule="auto"/>
        <w:ind w:left="0" w:right="0"/>
      </w:pPr>
    </w:p>
    <w:p w:rsidR="00AA42BB" w:rsidRPr="00AA42BB" w:rsidRDefault="009233AC" w:rsidP="00AA42BB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A42BB" w:rsidRPr="00AA42BB">
        <w:rPr>
          <w:sz w:val="24"/>
          <w:szCs w:val="24"/>
        </w:rPr>
        <w:t xml:space="preserve">his game has 8 different options which are shown below along with the </w:t>
      </w:r>
      <w:r>
        <w:rPr>
          <w:sz w:val="24"/>
          <w:szCs w:val="24"/>
        </w:rPr>
        <w:t xml:space="preserve">screenshots of </w:t>
      </w:r>
      <w:r w:rsidR="00AA42BB" w:rsidRPr="00AA42BB">
        <w:rPr>
          <w:sz w:val="24"/>
          <w:szCs w:val="24"/>
        </w:rPr>
        <w:t>inputs &amp; outputs.</w:t>
      </w:r>
    </w:p>
    <w:p w:rsidR="00AA42BB" w:rsidRPr="00AA42BB" w:rsidRDefault="00AA42BB" w:rsidP="00AA42BB">
      <w:pPr>
        <w:rPr>
          <w:sz w:val="24"/>
          <w:szCs w:val="24"/>
        </w:rPr>
      </w:pPr>
    </w:p>
    <w:p w:rsidR="00D0251C" w:rsidRDefault="00AA42BB" w:rsidP="006967A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A42BB">
        <w:rPr>
          <w:sz w:val="24"/>
          <w:szCs w:val="24"/>
        </w:rPr>
        <w:t>Please type ”</w:t>
      </w:r>
      <w:r w:rsidR="004022E2">
        <w:rPr>
          <w:sz w:val="24"/>
          <w:szCs w:val="24"/>
        </w:rPr>
        <w:t>game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 xml:space="preserve">” To display information about the game and the available options in the menu. After you’ve given the </w:t>
      </w:r>
      <w:r w:rsidR="006967AF">
        <w:rPr>
          <w:sz w:val="24"/>
          <w:szCs w:val="24"/>
        </w:rPr>
        <w:t>input you’ll be displayed with 6</w:t>
      </w:r>
      <w:r w:rsidRPr="00AA42BB">
        <w:rPr>
          <w:sz w:val="24"/>
          <w:szCs w:val="24"/>
        </w:rPr>
        <w:t xml:space="preserve"> options along with instructions in the menu.</w:t>
      </w:r>
    </w:p>
    <w:p w:rsidR="006967AF" w:rsidRPr="006967AF" w:rsidRDefault="006967AF" w:rsidP="006967AF">
      <w:pPr>
        <w:pStyle w:val="ListParagraph"/>
        <w:ind w:left="792"/>
        <w:rPr>
          <w:sz w:val="24"/>
          <w:szCs w:val="24"/>
        </w:rPr>
      </w:pPr>
    </w:p>
    <w:p w:rsidR="00D0251C" w:rsidRPr="00EF5673" w:rsidRDefault="006967AF" w:rsidP="00EF5673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164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8 at 4.45.43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81" w:rsidRDefault="00425F81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Default="006967AF" w:rsidP="00425F81">
      <w:pPr>
        <w:ind w:left="0"/>
        <w:rPr>
          <w:sz w:val="24"/>
          <w:szCs w:val="24"/>
        </w:rPr>
      </w:pPr>
    </w:p>
    <w:p w:rsidR="006967AF" w:rsidRPr="00425F81" w:rsidRDefault="006967AF" w:rsidP="00425F81">
      <w:pPr>
        <w:ind w:left="0"/>
        <w:rPr>
          <w:sz w:val="24"/>
          <w:szCs w:val="24"/>
        </w:rPr>
      </w:pPr>
    </w:p>
    <w:p w:rsidR="00A923BE" w:rsidRDefault="00AA42BB" w:rsidP="006967A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A42BB">
        <w:rPr>
          <w:sz w:val="24"/>
          <w:szCs w:val="24"/>
        </w:rPr>
        <w:t>To query the program for a new person, type the following: "</w:t>
      </w:r>
      <w:r w:rsidR="006967AF">
        <w:rPr>
          <w:b/>
          <w:sz w:val="24"/>
          <w:szCs w:val="24"/>
        </w:rPr>
        <w:t>1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>" After you give this input a new person is created and the combinations of the person are displayed to you</w:t>
      </w:r>
      <w:r w:rsidR="006967AF">
        <w:rPr>
          <w:sz w:val="24"/>
          <w:szCs w:val="24"/>
        </w:rPr>
        <w:t>.</w:t>
      </w:r>
    </w:p>
    <w:p w:rsidR="006967AF" w:rsidRPr="006967AF" w:rsidRDefault="006967AF" w:rsidP="006967AF">
      <w:pPr>
        <w:pStyle w:val="ListParagraph"/>
        <w:ind w:left="792"/>
        <w:rPr>
          <w:sz w:val="24"/>
          <w:szCs w:val="24"/>
        </w:rPr>
      </w:pPr>
    </w:p>
    <w:p w:rsidR="00046F38" w:rsidRDefault="006967AF" w:rsidP="006967A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668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8 at 4.46.15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AF" w:rsidRPr="00425F81" w:rsidRDefault="006967AF" w:rsidP="006967AF">
      <w:pPr>
        <w:rPr>
          <w:sz w:val="24"/>
          <w:szCs w:val="24"/>
        </w:rPr>
      </w:pPr>
    </w:p>
    <w:p w:rsidR="00AA42BB" w:rsidRDefault="00AA42BB" w:rsidP="00AA42B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A42BB">
        <w:rPr>
          <w:sz w:val="24"/>
          <w:szCs w:val="24"/>
        </w:rPr>
        <w:lastRenderedPageBreak/>
        <w:t>To check the latest randomly selected person and to which category it was assigned, use the      following: "</w:t>
      </w:r>
      <w:r w:rsidR="006967AF">
        <w:rPr>
          <w:b/>
          <w:sz w:val="24"/>
          <w:szCs w:val="24"/>
        </w:rPr>
        <w:t>2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>" After you’ve given this input the last created person’s combination and his category is displayed.</w:t>
      </w:r>
    </w:p>
    <w:p w:rsidR="00A923BE" w:rsidRDefault="00A923BE" w:rsidP="00A923BE">
      <w:pPr>
        <w:rPr>
          <w:sz w:val="24"/>
          <w:szCs w:val="24"/>
        </w:rPr>
      </w:pPr>
    </w:p>
    <w:p w:rsidR="00AA42BB" w:rsidRDefault="006967AF" w:rsidP="006967A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215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08 at 4.46.59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6967AF">
      <w:pPr>
        <w:rPr>
          <w:sz w:val="24"/>
          <w:szCs w:val="24"/>
        </w:rPr>
      </w:pPr>
    </w:p>
    <w:p w:rsidR="006967AF" w:rsidRDefault="006967AF" w:rsidP="00AF7CB9">
      <w:pPr>
        <w:ind w:left="0"/>
        <w:rPr>
          <w:sz w:val="24"/>
          <w:szCs w:val="24"/>
        </w:rPr>
      </w:pPr>
    </w:p>
    <w:p w:rsidR="00AF7CB9" w:rsidRDefault="00AF7CB9" w:rsidP="00AF7CB9">
      <w:pPr>
        <w:ind w:left="0"/>
        <w:rPr>
          <w:sz w:val="24"/>
          <w:szCs w:val="24"/>
        </w:rPr>
      </w:pPr>
    </w:p>
    <w:p w:rsidR="00AF7CB9" w:rsidRDefault="00AF7CB9" w:rsidP="00AF7CB9">
      <w:pPr>
        <w:ind w:left="0"/>
        <w:rPr>
          <w:sz w:val="24"/>
          <w:szCs w:val="24"/>
        </w:rPr>
      </w:pPr>
    </w:p>
    <w:p w:rsidR="00AF7CB9" w:rsidRDefault="00AF7CB9" w:rsidP="00AF7CB9">
      <w:pPr>
        <w:ind w:left="0"/>
        <w:rPr>
          <w:sz w:val="24"/>
          <w:szCs w:val="24"/>
        </w:rPr>
      </w:pPr>
    </w:p>
    <w:p w:rsidR="00AF7CB9" w:rsidRDefault="00AF7CB9" w:rsidP="00AF7CB9">
      <w:pPr>
        <w:ind w:left="0"/>
        <w:rPr>
          <w:sz w:val="24"/>
          <w:szCs w:val="24"/>
        </w:rPr>
      </w:pPr>
    </w:p>
    <w:p w:rsidR="00AF7CB9" w:rsidRDefault="00AF7CB9" w:rsidP="00AF7CB9">
      <w:pPr>
        <w:ind w:left="0"/>
        <w:rPr>
          <w:sz w:val="24"/>
          <w:szCs w:val="24"/>
        </w:rPr>
      </w:pPr>
    </w:p>
    <w:p w:rsidR="00AF7CB9" w:rsidRDefault="00AF7CB9" w:rsidP="00AF7CB9">
      <w:pPr>
        <w:ind w:left="0"/>
        <w:rPr>
          <w:sz w:val="24"/>
          <w:szCs w:val="24"/>
        </w:rPr>
      </w:pPr>
    </w:p>
    <w:p w:rsidR="00AF7CB9" w:rsidRDefault="00AF7CB9" w:rsidP="00AF7CB9">
      <w:pPr>
        <w:ind w:left="0"/>
        <w:rPr>
          <w:sz w:val="24"/>
          <w:szCs w:val="24"/>
        </w:rPr>
      </w:pPr>
    </w:p>
    <w:p w:rsidR="00AF7CB9" w:rsidRPr="006967AF" w:rsidRDefault="00AF7CB9" w:rsidP="00AF7CB9">
      <w:pPr>
        <w:ind w:left="0"/>
        <w:rPr>
          <w:sz w:val="24"/>
          <w:szCs w:val="24"/>
        </w:rPr>
      </w:pPr>
    </w:p>
    <w:p w:rsidR="00AA42BB" w:rsidRDefault="00AA42BB" w:rsidP="00AA42B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A42BB">
        <w:rPr>
          <w:sz w:val="24"/>
          <w:szCs w:val="24"/>
        </w:rPr>
        <w:t>To check the innocents so far, use the following: "</w:t>
      </w:r>
      <w:r w:rsidR="006967AF">
        <w:rPr>
          <w:b/>
          <w:sz w:val="24"/>
          <w:szCs w:val="24"/>
        </w:rPr>
        <w:t>3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>". This input will display you the list of innocents created until now.</w:t>
      </w:r>
    </w:p>
    <w:p w:rsidR="00046F38" w:rsidRDefault="00046F38" w:rsidP="00046F38">
      <w:pPr>
        <w:pStyle w:val="ListParagraph"/>
        <w:ind w:left="792"/>
        <w:rPr>
          <w:sz w:val="24"/>
          <w:szCs w:val="24"/>
        </w:rPr>
      </w:pPr>
    </w:p>
    <w:p w:rsidR="00A923BE" w:rsidRDefault="006967AF" w:rsidP="00A923BE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566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08 at 4.48.45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E" w:rsidRDefault="00A923BE" w:rsidP="00ED5EB3">
      <w:pPr>
        <w:ind w:left="0"/>
        <w:rPr>
          <w:sz w:val="24"/>
          <w:szCs w:val="24"/>
        </w:rPr>
      </w:pPr>
    </w:p>
    <w:p w:rsidR="00A923BE" w:rsidRDefault="00A923BE" w:rsidP="00A923BE">
      <w:pPr>
        <w:rPr>
          <w:sz w:val="24"/>
          <w:szCs w:val="24"/>
        </w:rPr>
      </w:pPr>
    </w:p>
    <w:p w:rsidR="00A923BE" w:rsidRDefault="00A923BE" w:rsidP="00A923BE">
      <w:pPr>
        <w:rPr>
          <w:sz w:val="24"/>
          <w:szCs w:val="24"/>
        </w:rPr>
      </w:pPr>
    </w:p>
    <w:p w:rsidR="00A923BE" w:rsidRDefault="00A923BE" w:rsidP="00A923BE">
      <w:pPr>
        <w:rPr>
          <w:sz w:val="24"/>
          <w:szCs w:val="24"/>
        </w:rPr>
      </w:pPr>
    </w:p>
    <w:p w:rsidR="00A923BE" w:rsidRDefault="00A923BE" w:rsidP="00A923BE">
      <w:pPr>
        <w:rPr>
          <w:sz w:val="24"/>
          <w:szCs w:val="24"/>
        </w:rPr>
      </w:pPr>
    </w:p>
    <w:p w:rsidR="00AA42BB" w:rsidRPr="00AA42BB" w:rsidRDefault="00AA42BB" w:rsidP="00AA42BB">
      <w:pPr>
        <w:ind w:left="0"/>
        <w:rPr>
          <w:sz w:val="24"/>
          <w:szCs w:val="24"/>
        </w:rPr>
      </w:pPr>
    </w:p>
    <w:p w:rsidR="00AA42BB" w:rsidRDefault="00AA42BB" w:rsidP="00AA42B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A42BB">
        <w:rPr>
          <w:sz w:val="24"/>
          <w:szCs w:val="24"/>
        </w:rPr>
        <w:t>To check the suspects so far, use the following: "</w:t>
      </w:r>
      <w:r w:rsidR="006967AF">
        <w:rPr>
          <w:b/>
          <w:sz w:val="24"/>
          <w:szCs w:val="24"/>
        </w:rPr>
        <w:t>4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>". This input will display you the list of suspects created until now.</w:t>
      </w:r>
    </w:p>
    <w:p w:rsidR="00046F38" w:rsidRDefault="00046F38" w:rsidP="00046F38">
      <w:pPr>
        <w:pStyle w:val="ListParagraph"/>
        <w:ind w:left="792"/>
        <w:rPr>
          <w:sz w:val="24"/>
          <w:szCs w:val="24"/>
        </w:rPr>
      </w:pPr>
    </w:p>
    <w:p w:rsidR="00046F38" w:rsidRPr="006967AF" w:rsidRDefault="00046F38" w:rsidP="006967AF">
      <w:pPr>
        <w:ind w:left="0"/>
        <w:rPr>
          <w:sz w:val="24"/>
          <w:szCs w:val="24"/>
        </w:rPr>
      </w:pPr>
    </w:p>
    <w:p w:rsidR="00A923BE" w:rsidRDefault="006967AF" w:rsidP="00A923BE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5663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08 at 4.48.45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E" w:rsidRDefault="00A923BE" w:rsidP="00A923BE">
      <w:pPr>
        <w:rPr>
          <w:sz w:val="24"/>
          <w:szCs w:val="24"/>
        </w:rPr>
      </w:pPr>
    </w:p>
    <w:p w:rsidR="00A923BE" w:rsidRDefault="00A923BE" w:rsidP="00A923BE">
      <w:pPr>
        <w:rPr>
          <w:sz w:val="24"/>
          <w:szCs w:val="24"/>
        </w:rPr>
      </w:pPr>
    </w:p>
    <w:p w:rsidR="00046F38" w:rsidRDefault="00046F38" w:rsidP="006967AF">
      <w:pPr>
        <w:ind w:left="0"/>
        <w:rPr>
          <w:sz w:val="24"/>
          <w:szCs w:val="24"/>
        </w:rPr>
      </w:pPr>
    </w:p>
    <w:p w:rsidR="00046F38" w:rsidRDefault="00046F38" w:rsidP="00A923BE">
      <w:pPr>
        <w:rPr>
          <w:sz w:val="24"/>
          <w:szCs w:val="24"/>
        </w:rPr>
      </w:pPr>
    </w:p>
    <w:p w:rsidR="00AA42BB" w:rsidRPr="00AA42BB" w:rsidRDefault="00AA42BB" w:rsidP="00AA42BB">
      <w:pPr>
        <w:ind w:left="0"/>
        <w:rPr>
          <w:sz w:val="24"/>
          <w:szCs w:val="24"/>
        </w:rPr>
      </w:pPr>
    </w:p>
    <w:p w:rsidR="00046F38" w:rsidRDefault="00AA42BB" w:rsidP="00046F3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A42BB">
        <w:rPr>
          <w:sz w:val="24"/>
          <w:szCs w:val="24"/>
        </w:rPr>
        <w:t>To guess the combination, please use the following example "</w:t>
      </w:r>
      <w:r w:rsidR="006967AF">
        <w:rPr>
          <w:b/>
          <w:sz w:val="24"/>
          <w:szCs w:val="24"/>
        </w:rPr>
        <w:t>5</w:t>
      </w:r>
      <w:r w:rsidRPr="00AA42BB">
        <w:rPr>
          <w:b/>
          <w:sz w:val="24"/>
          <w:szCs w:val="24"/>
        </w:rPr>
        <w:t>.</w:t>
      </w:r>
      <w:r w:rsidRPr="00AA42BB">
        <w:rPr>
          <w:sz w:val="24"/>
          <w:szCs w:val="24"/>
        </w:rPr>
        <w:t>". After you give this input, it ‘ll show you if the murderer you guessed is a murderer or not.</w:t>
      </w:r>
    </w:p>
    <w:p w:rsidR="006967AF" w:rsidRDefault="006967AF" w:rsidP="006967AF">
      <w:pPr>
        <w:pStyle w:val="ListParagraph"/>
        <w:ind w:left="792"/>
        <w:rPr>
          <w:sz w:val="24"/>
          <w:szCs w:val="24"/>
        </w:rPr>
      </w:pPr>
    </w:p>
    <w:p w:rsidR="00046F38" w:rsidRDefault="006967AF" w:rsidP="00046F38">
      <w:pPr>
        <w:pStyle w:val="ListParagraph"/>
        <w:ind w:left="792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606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08 at 4.50.00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4F" w:rsidRDefault="00F2764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Default="006967AF" w:rsidP="00F2764F">
      <w:pPr>
        <w:pStyle w:val="ListParagraph"/>
        <w:ind w:left="792"/>
        <w:rPr>
          <w:sz w:val="24"/>
          <w:szCs w:val="24"/>
        </w:rPr>
      </w:pPr>
    </w:p>
    <w:p w:rsidR="006967AF" w:rsidRPr="00AA42BB" w:rsidRDefault="006967AF" w:rsidP="00F2764F">
      <w:pPr>
        <w:pStyle w:val="ListParagraph"/>
        <w:ind w:left="792"/>
        <w:rPr>
          <w:sz w:val="24"/>
          <w:szCs w:val="24"/>
        </w:rPr>
      </w:pPr>
    </w:p>
    <w:p w:rsidR="00AA42BB" w:rsidRDefault="00AA42BB" w:rsidP="00AA42B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A42BB">
        <w:rPr>
          <w:sz w:val="24"/>
          <w:szCs w:val="24"/>
        </w:rPr>
        <w:lastRenderedPageBreak/>
        <w:t>Debugging. Please use “</w:t>
      </w:r>
      <w:r w:rsidRPr="00AA42BB">
        <w:rPr>
          <w:b/>
          <w:sz w:val="24"/>
          <w:szCs w:val="24"/>
        </w:rPr>
        <w:t>test.</w:t>
      </w:r>
      <w:r w:rsidRPr="00AA42BB">
        <w:rPr>
          <w:sz w:val="24"/>
          <w:szCs w:val="24"/>
        </w:rPr>
        <w:t>” to debug the entire code.</w:t>
      </w:r>
    </w:p>
    <w:p w:rsidR="00F2764F" w:rsidRPr="00ED5EB3" w:rsidRDefault="00F2764F" w:rsidP="00ED5EB3">
      <w:pPr>
        <w:ind w:left="432"/>
        <w:rPr>
          <w:sz w:val="24"/>
          <w:szCs w:val="24"/>
        </w:rPr>
      </w:pPr>
    </w:p>
    <w:p w:rsidR="00AF7CB9" w:rsidRDefault="006967AF" w:rsidP="00AF7CB9">
      <w:pPr>
        <w:rPr>
          <w:color w:val="A17B36" w:themeColor="background2" w:themeShade="80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771900" cy="716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08 at 5.24.40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B7" w:rsidRPr="00AF7CB9" w:rsidRDefault="001E38E1" w:rsidP="00AF7CB9">
      <w:pPr>
        <w:rPr>
          <w:sz w:val="24"/>
          <w:szCs w:val="24"/>
        </w:rPr>
      </w:pPr>
      <w:r w:rsidRPr="001E38E1">
        <w:rPr>
          <w:color w:val="A17B36" w:themeColor="background2" w:themeShade="80"/>
        </w:rPr>
        <w:t>Tack!</w:t>
      </w:r>
    </w:p>
    <w:p w:rsidR="00907CBB" w:rsidRDefault="00907CBB"/>
    <w:sectPr w:rsidR="00907CBB" w:rsidSect="00CF6AB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F47" w:rsidRDefault="002B5F47">
      <w:r>
        <w:separator/>
      </w:r>
    </w:p>
    <w:p w:rsidR="002B5F47" w:rsidRDefault="002B5F47"/>
  </w:endnote>
  <w:endnote w:type="continuationSeparator" w:id="1">
    <w:p w:rsidR="002B5F47" w:rsidRDefault="002B5F47">
      <w:r>
        <w:continuationSeparator/>
      </w:r>
    </w:p>
    <w:p w:rsidR="002B5F47" w:rsidRDefault="002B5F4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AF" w:rsidRDefault="00A85FAF" w:rsidP="001313C0">
    <w:pPr>
      <w:ind w:left="0"/>
    </w:pPr>
  </w:p>
  <w:tbl>
    <w:tblPr>
      <w:tblW w:w="5000" w:type="pct"/>
      <w:tblCellMar>
        <w:left w:w="0" w:type="dxa"/>
        <w:right w:w="0" w:type="dxa"/>
      </w:tblCellMar>
      <w:tblLook w:val="04A0"/>
    </w:tblPr>
    <w:tblGrid>
      <w:gridCol w:w="1404"/>
      <w:gridCol w:w="6552"/>
      <w:gridCol w:w="1404"/>
    </w:tblGrid>
    <w:tr w:rsidR="00A85FAF" w:rsidTr="00B87079">
      <w:tc>
        <w:tcPr>
          <w:tcW w:w="750" w:type="pct"/>
        </w:tcPr>
        <w:p w:rsidR="00A85FAF" w:rsidRDefault="00A85FAF" w:rsidP="001313C0">
          <w:pPr>
            <w:pStyle w:val="Footer"/>
          </w:pPr>
        </w:p>
      </w:tc>
      <w:tc>
        <w:tcPr>
          <w:tcW w:w="3500" w:type="pct"/>
        </w:tcPr>
        <w:p w:rsidR="00A85FAF" w:rsidRDefault="00A85FAF" w:rsidP="00470DD4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F07CFD45FE704A20B9F864EC2976265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>
                <w:t>Wanted – A Game of Deduction</w:t>
              </w:r>
            </w:sdtContent>
          </w:sdt>
        </w:p>
      </w:tc>
      <w:tc>
        <w:tcPr>
          <w:tcW w:w="750" w:type="pct"/>
        </w:tcPr>
        <w:p w:rsidR="00A85FAF" w:rsidRDefault="00A85FAF">
          <w:pPr>
            <w:pStyle w:val="Footer"/>
            <w:jc w:val="right"/>
          </w:pPr>
          <w:fldSimple w:instr=" PAGE  \* Arabic ">
            <w:r w:rsidR="0025260E">
              <w:rPr>
                <w:noProof/>
              </w:rPr>
              <w:t>1</w:t>
            </w:r>
          </w:fldSimple>
        </w:p>
      </w:tc>
    </w:tr>
  </w:tbl>
  <w:p w:rsidR="00A85FAF" w:rsidRDefault="00A85F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F47" w:rsidRDefault="002B5F47">
      <w:r>
        <w:separator/>
      </w:r>
    </w:p>
    <w:p w:rsidR="002B5F47" w:rsidRDefault="002B5F47"/>
  </w:footnote>
  <w:footnote w:type="continuationSeparator" w:id="1">
    <w:p w:rsidR="002B5F47" w:rsidRDefault="002B5F47">
      <w:r>
        <w:continuationSeparator/>
      </w:r>
    </w:p>
    <w:p w:rsidR="002B5F47" w:rsidRDefault="002B5F4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AF" w:rsidRDefault="00A85FAF">
    <w:pPr>
      <w:spacing w:line="264" w:lineRule="auto"/>
    </w:pPr>
    <w:r w:rsidRPr="00CF6AB4">
      <w:rPr>
        <w:noProof/>
        <w:color w:val="000000"/>
        <w:lang w:val="sv-SE" w:eastAsia="sv-SE"/>
      </w:rPr>
      <w:pict>
        <v:rect id="Rectangle 4" o:spid="_x0000_s4097" style="position:absolute;left:0;text-align:left;margin-left:0;margin-top:0;width:580.8pt;height:752.4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DnQb2FpAIAALMFAAAOAAAAAAAAAAAAAAAAAC4C&#10;AABkcnMvZTJvRG9jLnhtbFBLAQItABQABgAIAAAAIQALBJxE3QAAAAcBAAAPAAAAAAAAAAAAAAAA&#10;AP4EAABkcnMvZG93bnJldi54bWxQSwUGAAAAAAQABADzAAAACAYAAAAA&#10;" filled="f" strokecolor="#a07a35 [1614]" strokeweight="1.25pt">
          <w10:wrap anchorx="page" anchory="page"/>
        </v:rect>
      </w:pict>
    </w:r>
    <w:sdt>
      <w:sdtPr>
        <w:rPr>
          <w:sz w:val="20"/>
          <w:szCs w:val="20"/>
        </w:rPr>
        <w:alias w:val="Title"/>
        <w:id w:val="397637298"/>
        <w:placeholder>
          <w:docPart w:val="6FC2A4AB84ED4B5EBD5D46AC0988BF8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A3F17">
          <w:rPr>
            <w:sz w:val="20"/>
            <w:szCs w:val="20"/>
          </w:rPr>
          <w:t>The Project</w:t>
        </w:r>
      </w:sdtContent>
    </w:sdt>
  </w:p>
  <w:p w:rsidR="00A85FAF" w:rsidRDefault="00A85F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E73E6E"/>
    <w:multiLevelType w:val="hybridMultilevel"/>
    <w:tmpl w:val="DF042B1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DC95928"/>
    <w:multiLevelType w:val="hybridMultilevel"/>
    <w:tmpl w:val="DF042B1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B730D"/>
    <w:multiLevelType w:val="hybridMultilevel"/>
    <w:tmpl w:val="F5F210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F725C09"/>
    <w:multiLevelType w:val="hybridMultilevel"/>
    <w:tmpl w:val="DF042B1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44867950"/>
    <w:multiLevelType w:val="multilevel"/>
    <w:tmpl w:val="CC20A2D8"/>
    <w:lvl w:ilvl="0">
      <w:start w:val="1"/>
      <w:numFmt w:val="decimal"/>
      <w:lvlText w:val="%1."/>
      <w:lvlJc w:val="left"/>
      <w:pPr>
        <w:ind w:left="1004" w:hanging="720"/>
      </w:pPr>
      <w:rPr>
        <w:rFonts w:hint="default"/>
        <w:color w:val="A17B36" w:themeColor="background2" w:themeShade="80"/>
        <w:sz w:val="32"/>
      </w:rPr>
    </w:lvl>
    <w:lvl w:ilvl="1">
      <w:start w:val="1"/>
      <w:numFmt w:val="decimal"/>
      <w:isLgl/>
      <w:lvlText w:val="%1.%2"/>
      <w:lvlJc w:val="left"/>
      <w:pPr>
        <w:ind w:left="1424" w:hanging="420"/>
      </w:pPr>
      <w:rPr>
        <w:rFonts w:hint="default"/>
        <w:color w:val="A17B36" w:themeColor="background2" w:themeShade="80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4" w:hanging="2160"/>
      </w:pPr>
      <w:rPr>
        <w:rFonts w:hint="default"/>
      </w:rPr>
    </w:lvl>
  </w:abstractNum>
  <w:abstractNum w:abstractNumId="16">
    <w:nsid w:val="78966160"/>
    <w:multiLevelType w:val="hybridMultilevel"/>
    <w:tmpl w:val="DF042B1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3"/>
  </w:num>
  <w:num w:numId="14">
    <w:abstractNumId w:val="11"/>
  </w:num>
  <w:num w:numId="15">
    <w:abstractNumId w:val="16"/>
  </w:num>
  <w:num w:numId="16">
    <w:abstractNumId w:val="1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0836"/>
    <w:rsid w:val="00007D27"/>
    <w:rsid w:val="00046F38"/>
    <w:rsid w:val="000579E2"/>
    <w:rsid w:val="00067E02"/>
    <w:rsid w:val="000A7C2E"/>
    <w:rsid w:val="000B533A"/>
    <w:rsid w:val="000C33E9"/>
    <w:rsid w:val="00107CB6"/>
    <w:rsid w:val="001313C0"/>
    <w:rsid w:val="001321DC"/>
    <w:rsid w:val="0013333F"/>
    <w:rsid w:val="00193898"/>
    <w:rsid w:val="001A3F17"/>
    <w:rsid w:val="001E38E1"/>
    <w:rsid w:val="001E4477"/>
    <w:rsid w:val="001E6E2E"/>
    <w:rsid w:val="00214137"/>
    <w:rsid w:val="0025260E"/>
    <w:rsid w:val="002B21AE"/>
    <w:rsid w:val="002B5F47"/>
    <w:rsid w:val="002C1CE4"/>
    <w:rsid w:val="002D4939"/>
    <w:rsid w:val="00312DD5"/>
    <w:rsid w:val="0033593E"/>
    <w:rsid w:val="00357A77"/>
    <w:rsid w:val="003E6C96"/>
    <w:rsid w:val="004022E2"/>
    <w:rsid w:val="00423D21"/>
    <w:rsid w:val="00425F81"/>
    <w:rsid w:val="00426D17"/>
    <w:rsid w:val="004534A5"/>
    <w:rsid w:val="00455903"/>
    <w:rsid w:val="004566FA"/>
    <w:rsid w:val="00470DD4"/>
    <w:rsid w:val="00475147"/>
    <w:rsid w:val="00495232"/>
    <w:rsid w:val="004A4EC4"/>
    <w:rsid w:val="004F0836"/>
    <w:rsid w:val="005331CA"/>
    <w:rsid w:val="005504AE"/>
    <w:rsid w:val="00550545"/>
    <w:rsid w:val="00564400"/>
    <w:rsid w:val="00574591"/>
    <w:rsid w:val="005E100B"/>
    <w:rsid w:val="005E38B7"/>
    <w:rsid w:val="00660B21"/>
    <w:rsid w:val="006967AF"/>
    <w:rsid w:val="006A1EB7"/>
    <w:rsid w:val="00714CE5"/>
    <w:rsid w:val="00736E05"/>
    <w:rsid w:val="00745090"/>
    <w:rsid w:val="00776541"/>
    <w:rsid w:val="00803210"/>
    <w:rsid w:val="00822A8D"/>
    <w:rsid w:val="00831731"/>
    <w:rsid w:val="00852FE0"/>
    <w:rsid w:val="00874542"/>
    <w:rsid w:val="008A3A28"/>
    <w:rsid w:val="00907CBB"/>
    <w:rsid w:val="009106BA"/>
    <w:rsid w:val="00913AE4"/>
    <w:rsid w:val="009233AC"/>
    <w:rsid w:val="00951364"/>
    <w:rsid w:val="00972AC0"/>
    <w:rsid w:val="00976A9B"/>
    <w:rsid w:val="0099384F"/>
    <w:rsid w:val="009A32A1"/>
    <w:rsid w:val="00A05C23"/>
    <w:rsid w:val="00A36D9C"/>
    <w:rsid w:val="00A475E7"/>
    <w:rsid w:val="00A604F7"/>
    <w:rsid w:val="00A72CC5"/>
    <w:rsid w:val="00A85FAF"/>
    <w:rsid w:val="00A923BE"/>
    <w:rsid w:val="00AA42BB"/>
    <w:rsid w:val="00AB31B5"/>
    <w:rsid w:val="00AF7CB9"/>
    <w:rsid w:val="00B41868"/>
    <w:rsid w:val="00B55F12"/>
    <w:rsid w:val="00B87079"/>
    <w:rsid w:val="00B87E79"/>
    <w:rsid w:val="00C41938"/>
    <w:rsid w:val="00C6260D"/>
    <w:rsid w:val="00C64B77"/>
    <w:rsid w:val="00C803A4"/>
    <w:rsid w:val="00C90ED7"/>
    <w:rsid w:val="00CA04D6"/>
    <w:rsid w:val="00CB5473"/>
    <w:rsid w:val="00CF6AB4"/>
    <w:rsid w:val="00D0251C"/>
    <w:rsid w:val="00D161F0"/>
    <w:rsid w:val="00D6265A"/>
    <w:rsid w:val="00DA0B66"/>
    <w:rsid w:val="00E05250"/>
    <w:rsid w:val="00E279B8"/>
    <w:rsid w:val="00E42A27"/>
    <w:rsid w:val="00E51632"/>
    <w:rsid w:val="00E61D8E"/>
    <w:rsid w:val="00E70831"/>
    <w:rsid w:val="00E756E6"/>
    <w:rsid w:val="00EA05B8"/>
    <w:rsid w:val="00EB203B"/>
    <w:rsid w:val="00EB774F"/>
    <w:rsid w:val="00ED5EB3"/>
    <w:rsid w:val="00EF5673"/>
    <w:rsid w:val="00F2764F"/>
    <w:rsid w:val="00F94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F6AB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AB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AB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AB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AB4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AB4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AB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AB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AB4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F6AB4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CF6AB4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AB4"/>
    <w:pPr>
      <w:outlineLvl w:val="9"/>
    </w:pPr>
  </w:style>
  <w:style w:type="table" w:styleId="TableGrid">
    <w:name w:val="Table Grid"/>
    <w:basedOn w:val="TableNormal"/>
    <w:uiPriority w:val="39"/>
    <w:rsid w:val="00CF6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TableNormal"/>
    <w:uiPriority w:val="48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F6AB4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TableNormal"/>
    <w:uiPriority w:val="50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Accent6">
    <w:name w:val="Grid Table 4 Accent 6"/>
    <w:basedOn w:val="TableNormal"/>
    <w:uiPriority w:val="49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Light">
    <w:name w:val="Grid Table Light"/>
    <w:basedOn w:val="TableNormal"/>
    <w:uiPriority w:val="40"/>
    <w:rsid w:val="00CF6A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Accent1">
    <w:name w:val="List Table 2 Accent 1"/>
    <w:basedOn w:val="TableNormal"/>
    <w:uiPriority w:val="47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F6AB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customStyle="1" w:styleId="GridTable4Accent1">
    <w:name w:val="Grid Table 4 Accent 1"/>
    <w:basedOn w:val="TableNormal"/>
    <w:uiPriority w:val="49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">
    <w:name w:val="Plain Table 4"/>
    <w:basedOn w:val="TableNormal"/>
    <w:uiPriority w:val="44"/>
    <w:rsid w:val="00CF6AB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leNormal"/>
    <w:uiPriority w:val="46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leNormal"/>
    <w:uiPriority w:val="46"/>
    <w:rsid w:val="00CF6AB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rsid w:val="00CF6AB4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  <w:rsid w:val="00CF6AB4"/>
  </w:style>
  <w:style w:type="paragraph" w:styleId="Footer">
    <w:name w:val="footer"/>
    <w:basedOn w:val="Normal"/>
    <w:link w:val="FooterChar"/>
    <w:uiPriority w:val="2"/>
    <w:unhideWhenUsed/>
    <w:rsid w:val="00CF6AB4"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  <w:rsid w:val="00CF6AB4"/>
  </w:style>
  <w:style w:type="table" w:customStyle="1" w:styleId="Noborders">
    <w:name w:val="No borders"/>
    <w:basedOn w:val="TableNormal"/>
    <w:uiPriority w:val="99"/>
    <w:rsid w:val="00CF6AB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aliases w:val="Sample questionnaires table"/>
    <w:basedOn w:val="TableNormal"/>
    <w:uiPriority w:val="46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Accent1">
    <w:name w:val="Grid Table 2 Accent 1"/>
    <w:basedOn w:val="TableNormal"/>
    <w:uiPriority w:val="47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AB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AB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AB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AB4"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CF6AB4"/>
    <w:pPr>
      <w:spacing w:after="0"/>
      <w:jc w:val="right"/>
    </w:pPr>
    <w:rPr>
      <w:caps/>
    </w:rPr>
  </w:style>
  <w:style w:type="table" w:customStyle="1" w:styleId="GridTable3Accent3">
    <w:name w:val="Grid Table 3 Accent 3"/>
    <w:basedOn w:val="TableNormal"/>
    <w:uiPriority w:val="48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Accent3">
    <w:name w:val="Grid Table 1 Light Accent 3"/>
    <w:basedOn w:val="TableNormal"/>
    <w:uiPriority w:val="46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sid w:val="00CF6AB4"/>
    <w:rPr>
      <w:b/>
      <w:bCs/>
    </w:rPr>
  </w:style>
  <w:style w:type="paragraph" w:customStyle="1" w:styleId="Tabletext">
    <w:name w:val="Table text"/>
    <w:basedOn w:val="Normal"/>
    <w:uiPriority w:val="1"/>
    <w:qFormat/>
    <w:rsid w:val="00CF6AB4"/>
    <w:pPr>
      <w:spacing w:before="120" w:after="0"/>
    </w:pPr>
  </w:style>
  <w:style w:type="table" w:customStyle="1" w:styleId="ListTable6ColorfulAccent2">
    <w:name w:val="List Table 6 Colorful Accent 2"/>
    <w:basedOn w:val="TableNormal"/>
    <w:uiPriority w:val="51"/>
    <w:rsid w:val="00CF6AB4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Accent2">
    <w:name w:val="Grid Table 1 Light Accent 2"/>
    <w:basedOn w:val="TableNormal"/>
    <w:uiPriority w:val="46"/>
    <w:rsid w:val="00CF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rsid w:val="00CF6AB4"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62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A2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27"/>
    <w:rPr>
      <w:rFonts w:ascii="Times New Roman" w:hAnsi="Times New Roman" w:cs="Times New Roman"/>
      <w:sz w:val="18"/>
      <w:szCs w:val="18"/>
    </w:rPr>
  </w:style>
  <w:style w:type="table" w:customStyle="1" w:styleId="GridTable4Accent4">
    <w:name w:val="Grid Table 4 Accent 4"/>
    <w:basedOn w:val="TableNormal"/>
    <w:uiPriority w:val="49"/>
    <w:rsid w:val="00A36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36D9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1LightAccent4">
    <w:name w:val="Grid Table 1 Light Accent 4"/>
    <w:basedOn w:val="TableNormal"/>
    <w:uiPriority w:val="46"/>
    <w:rsid w:val="00A36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1E38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ppData\Roaming\Microsoft\Mallar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7CFD45FE704A20B9F864EC29762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CAF1E-4D1C-4C40-9953-315E35F4B0AF}"/>
      </w:docPartPr>
      <w:docPartBody>
        <w:p w:rsidR="00A83412" w:rsidRDefault="00A83412">
          <w:pPr>
            <w:pStyle w:val="F07CFD45FE704A20B9F864EC29762650"/>
          </w:pPr>
          <w:r>
            <w:t>Probability</w:t>
          </w:r>
        </w:p>
      </w:docPartBody>
    </w:docPart>
    <w:docPart>
      <w:docPartPr>
        <w:name w:val="6FC2A4AB84ED4B5EBD5D46AC0988B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C2F37-7446-4010-842B-FD3CCC497202}"/>
      </w:docPartPr>
      <w:docPartBody>
        <w:p w:rsidR="00341915" w:rsidRDefault="00A83412" w:rsidP="00A83412">
          <w:pPr>
            <w:pStyle w:val="6FC2A4AB84ED4B5EBD5D46AC0988BF8C"/>
          </w:pPr>
          <w:r>
            <w:rPr>
              <w:color w:val="4F81BD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A83412"/>
    <w:rsid w:val="00106246"/>
    <w:rsid w:val="00317CB0"/>
    <w:rsid w:val="00341915"/>
    <w:rsid w:val="007B43B5"/>
    <w:rsid w:val="00A83412"/>
    <w:rsid w:val="00AF43DE"/>
    <w:rsid w:val="00F42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1649C202B474395D8B5219FBDA1BC">
    <w:name w:val="D0F1649C202B474395D8B5219FBDA1BC"/>
    <w:rsid w:val="007B43B5"/>
  </w:style>
  <w:style w:type="paragraph" w:customStyle="1" w:styleId="DB53018029A04FF7AD09AB891E19E23F">
    <w:name w:val="DB53018029A04FF7AD09AB891E19E23F"/>
    <w:rsid w:val="007B43B5"/>
  </w:style>
  <w:style w:type="paragraph" w:customStyle="1" w:styleId="151D33A5920942FAB629BE81D4540417">
    <w:name w:val="151D33A5920942FAB629BE81D4540417"/>
    <w:rsid w:val="007B43B5"/>
  </w:style>
  <w:style w:type="paragraph" w:customStyle="1" w:styleId="76B5FB77BED545C5ADA28FCB79F21BA2">
    <w:name w:val="76B5FB77BED545C5ADA28FCB79F21BA2"/>
    <w:rsid w:val="007B43B5"/>
  </w:style>
  <w:style w:type="paragraph" w:customStyle="1" w:styleId="3A81B77BE6B446C492AA984DBFCA52EA">
    <w:name w:val="3A81B77BE6B446C492AA984DBFCA52EA"/>
    <w:rsid w:val="007B43B5"/>
  </w:style>
  <w:style w:type="paragraph" w:customStyle="1" w:styleId="13365AFC8F204195BCDEA1305ADD2DD2">
    <w:name w:val="13365AFC8F204195BCDEA1305ADD2DD2"/>
    <w:rsid w:val="007B43B5"/>
  </w:style>
  <w:style w:type="paragraph" w:customStyle="1" w:styleId="840C5EF7F07647C39FAECB34A1FCA941">
    <w:name w:val="840C5EF7F07647C39FAECB34A1FCA941"/>
    <w:rsid w:val="007B43B5"/>
  </w:style>
  <w:style w:type="paragraph" w:customStyle="1" w:styleId="7CA08FE1BEEB43F1809BF0AB1DB90C9A">
    <w:name w:val="7CA08FE1BEEB43F1809BF0AB1DB90C9A"/>
    <w:rsid w:val="007B43B5"/>
  </w:style>
  <w:style w:type="paragraph" w:customStyle="1" w:styleId="C3B91C72A29B4A1E8ECDC06E0FC856F2">
    <w:name w:val="C3B91C72A29B4A1E8ECDC06E0FC856F2"/>
    <w:rsid w:val="007B43B5"/>
  </w:style>
  <w:style w:type="paragraph" w:customStyle="1" w:styleId="3999F9BAD7D34C5583246FC2EBFCB3CD">
    <w:name w:val="3999F9BAD7D34C5583246FC2EBFCB3CD"/>
    <w:rsid w:val="007B43B5"/>
  </w:style>
  <w:style w:type="paragraph" w:customStyle="1" w:styleId="72543918B69040C2B588A671C5CE3D88">
    <w:name w:val="72543918B69040C2B588A671C5CE3D88"/>
    <w:rsid w:val="007B43B5"/>
  </w:style>
  <w:style w:type="paragraph" w:customStyle="1" w:styleId="960F393FFB024CE2825E9FB3D60AD394">
    <w:name w:val="960F393FFB024CE2825E9FB3D60AD394"/>
    <w:rsid w:val="007B43B5"/>
  </w:style>
  <w:style w:type="paragraph" w:customStyle="1" w:styleId="9BC744DE8E0E4A728582E618FF1408BF">
    <w:name w:val="9BC744DE8E0E4A728582E618FF1408BF"/>
    <w:rsid w:val="007B43B5"/>
  </w:style>
  <w:style w:type="paragraph" w:customStyle="1" w:styleId="80255EA8DCC44E4689DC72715D169A15">
    <w:name w:val="80255EA8DCC44E4689DC72715D169A15"/>
    <w:rsid w:val="007B43B5"/>
  </w:style>
  <w:style w:type="paragraph" w:customStyle="1" w:styleId="A1AFC12D0C314679B2B65DB56D0A5F86">
    <w:name w:val="A1AFC12D0C314679B2B65DB56D0A5F86"/>
    <w:rsid w:val="007B43B5"/>
  </w:style>
  <w:style w:type="paragraph" w:customStyle="1" w:styleId="04670B95B1054224AE486C57E3C82073">
    <w:name w:val="04670B95B1054224AE486C57E3C82073"/>
    <w:rsid w:val="007B43B5"/>
  </w:style>
  <w:style w:type="paragraph" w:customStyle="1" w:styleId="AD9B2542388E438A92B200807359194B">
    <w:name w:val="AD9B2542388E438A92B200807359194B"/>
    <w:rsid w:val="007B43B5"/>
  </w:style>
  <w:style w:type="paragraph" w:customStyle="1" w:styleId="1EC6332A46A54007941CE2A4D76A81AC">
    <w:name w:val="1EC6332A46A54007941CE2A4D76A81AC"/>
    <w:rsid w:val="007B43B5"/>
  </w:style>
  <w:style w:type="paragraph" w:customStyle="1" w:styleId="5FF5EC1AC1114DD49D8D761C2ABE1AED">
    <w:name w:val="5FF5EC1AC1114DD49D8D761C2ABE1AED"/>
    <w:rsid w:val="007B43B5"/>
  </w:style>
  <w:style w:type="paragraph" w:customStyle="1" w:styleId="FF0ED870E06648FB84C39AD1B51AC4D4">
    <w:name w:val="FF0ED870E06648FB84C39AD1B51AC4D4"/>
    <w:rsid w:val="007B43B5"/>
  </w:style>
  <w:style w:type="paragraph" w:customStyle="1" w:styleId="D5E0CEF49DCC44DB8AA296C0A54F1E35">
    <w:name w:val="D5E0CEF49DCC44DB8AA296C0A54F1E35"/>
    <w:rsid w:val="007B43B5"/>
  </w:style>
  <w:style w:type="paragraph" w:customStyle="1" w:styleId="1AD1A0E9F63E43C8A50DB3F7518F307A">
    <w:name w:val="1AD1A0E9F63E43C8A50DB3F7518F307A"/>
    <w:rsid w:val="007B43B5"/>
  </w:style>
  <w:style w:type="paragraph" w:customStyle="1" w:styleId="AF6AF4E990EA4423A2CC09C6D539EB27">
    <w:name w:val="AF6AF4E990EA4423A2CC09C6D539EB27"/>
    <w:rsid w:val="007B43B5"/>
  </w:style>
  <w:style w:type="paragraph" w:customStyle="1" w:styleId="8821A1DD2F004893A31083D45BFFDD59">
    <w:name w:val="8821A1DD2F004893A31083D45BFFDD59"/>
    <w:rsid w:val="007B43B5"/>
  </w:style>
  <w:style w:type="paragraph" w:customStyle="1" w:styleId="3102933465234277A1FFCDAC0E3AEBDD">
    <w:name w:val="3102933465234277A1FFCDAC0E3AEBDD"/>
    <w:rsid w:val="007B43B5"/>
  </w:style>
  <w:style w:type="paragraph" w:customStyle="1" w:styleId="B1CEBF2B0B3C4FF3B803167B9238ACA7">
    <w:name w:val="B1CEBF2B0B3C4FF3B803167B9238ACA7"/>
    <w:rsid w:val="007B43B5"/>
  </w:style>
  <w:style w:type="paragraph" w:customStyle="1" w:styleId="DFD10E4D3C3F4736849DD8944D7D75D1">
    <w:name w:val="DFD10E4D3C3F4736849DD8944D7D75D1"/>
    <w:rsid w:val="007B43B5"/>
  </w:style>
  <w:style w:type="paragraph" w:customStyle="1" w:styleId="5644D025A26845FF952CAC66117A6EE1">
    <w:name w:val="5644D025A26845FF952CAC66117A6EE1"/>
    <w:rsid w:val="007B43B5"/>
  </w:style>
  <w:style w:type="paragraph" w:customStyle="1" w:styleId="9CE2872A8EFC492F8489361D3080967D">
    <w:name w:val="9CE2872A8EFC492F8489361D3080967D"/>
    <w:rsid w:val="007B43B5"/>
  </w:style>
  <w:style w:type="paragraph" w:customStyle="1" w:styleId="722CE3EE3F7346B995A8BF60398B51A7">
    <w:name w:val="722CE3EE3F7346B995A8BF60398B51A7"/>
    <w:rsid w:val="007B43B5"/>
  </w:style>
  <w:style w:type="paragraph" w:customStyle="1" w:styleId="746E27EE78BE4A298092C7E5A0685B69">
    <w:name w:val="746E27EE78BE4A298092C7E5A0685B69"/>
    <w:rsid w:val="007B43B5"/>
  </w:style>
  <w:style w:type="paragraph" w:customStyle="1" w:styleId="A32299C312924019AE7C779DEDD86395">
    <w:name w:val="A32299C312924019AE7C779DEDD86395"/>
    <w:rsid w:val="007B43B5"/>
  </w:style>
  <w:style w:type="paragraph" w:customStyle="1" w:styleId="7225DC4BB0454DCB8733BD5737BFA1AB">
    <w:name w:val="7225DC4BB0454DCB8733BD5737BFA1AB"/>
    <w:rsid w:val="007B43B5"/>
  </w:style>
  <w:style w:type="paragraph" w:customStyle="1" w:styleId="CAB875AC9B6340A0BE9649F78F314392">
    <w:name w:val="CAB875AC9B6340A0BE9649F78F314392"/>
    <w:rsid w:val="007B43B5"/>
  </w:style>
  <w:style w:type="paragraph" w:customStyle="1" w:styleId="E409A9A839DB47BDABF7EF24AF52A116">
    <w:name w:val="E409A9A839DB47BDABF7EF24AF52A116"/>
    <w:rsid w:val="007B43B5"/>
  </w:style>
  <w:style w:type="paragraph" w:customStyle="1" w:styleId="BC8F35CD4D854EC795F8D5A071218ECA">
    <w:name w:val="BC8F35CD4D854EC795F8D5A071218ECA"/>
    <w:rsid w:val="007B43B5"/>
  </w:style>
  <w:style w:type="paragraph" w:customStyle="1" w:styleId="535B20818FAD4A8AA9F8822CA5B057DA">
    <w:name w:val="535B20818FAD4A8AA9F8822CA5B057DA"/>
    <w:rsid w:val="007B43B5"/>
  </w:style>
  <w:style w:type="paragraph" w:customStyle="1" w:styleId="9D16F183CD5F440A842BE3833553C3B7">
    <w:name w:val="9D16F183CD5F440A842BE3833553C3B7"/>
    <w:rsid w:val="007B43B5"/>
  </w:style>
  <w:style w:type="paragraph" w:customStyle="1" w:styleId="ED674776414C4B35BE9442FC96633D42">
    <w:name w:val="ED674776414C4B35BE9442FC96633D42"/>
    <w:rsid w:val="007B43B5"/>
  </w:style>
  <w:style w:type="paragraph" w:customStyle="1" w:styleId="65D9C4666BCF4800AC98A53FDDFF22F6">
    <w:name w:val="65D9C4666BCF4800AC98A53FDDFF22F6"/>
    <w:rsid w:val="007B43B5"/>
  </w:style>
  <w:style w:type="paragraph" w:customStyle="1" w:styleId="89814AD671B64273A0AF2BB2EF2F5A88">
    <w:name w:val="89814AD671B64273A0AF2BB2EF2F5A88"/>
    <w:rsid w:val="007B43B5"/>
  </w:style>
  <w:style w:type="paragraph" w:customStyle="1" w:styleId="D308621317E54AF596BC0CE92B06D776">
    <w:name w:val="D308621317E54AF596BC0CE92B06D776"/>
    <w:rsid w:val="007B43B5"/>
  </w:style>
  <w:style w:type="paragraph" w:customStyle="1" w:styleId="CEA2EF376D3443F896AA777C1D5AE4C5">
    <w:name w:val="CEA2EF376D3443F896AA777C1D5AE4C5"/>
    <w:rsid w:val="007B43B5"/>
  </w:style>
  <w:style w:type="paragraph" w:customStyle="1" w:styleId="3E88817CE5274F7CAA676A957AB3CD0C">
    <w:name w:val="3E88817CE5274F7CAA676A957AB3CD0C"/>
    <w:rsid w:val="007B43B5"/>
  </w:style>
  <w:style w:type="paragraph" w:customStyle="1" w:styleId="3753729034EE4A1E81AFD68B24B21B15">
    <w:name w:val="3753729034EE4A1E81AFD68B24B21B15"/>
    <w:rsid w:val="007B43B5"/>
  </w:style>
  <w:style w:type="paragraph" w:customStyle="1" w:styleId="287D0B604ECF439DACC8017666F63CCF">
    <w:name w:val="287D0B604ECF439DACC8017666F63CCF"/>
    <w:rsid w:val="007B43B5"/>
  </w:style>
  <w:style w:type="paragraph" w:customStyle="1" w:styleId="58FA5DEE42C44F2AB0FAE9EE10E1B529">
    <w:name w:val="58FA5DEE42C44F2AB0FAE9EE10E1B529"/>
    <w:rsid w:val="007B43B5"/>
  </w:style>
  <w:style w:type="paragraph" w:customStyle="1" w:styleId="E36ACAAEFF724A8C9D0E4DE47DBE1485">
    <w:name w:val="E36ACAAEFF724A8C9D0E4DE47DBE1485"/>
    <w:rsid w:val="007B43B5"/>
  </w:style>
  <w:style w:type="paragraph" w:customStyle="1" w:styleId="83396EA2496A4C4A96F68EF0CBC2E886">
    <w:name w:val="83396EA2496A4C4A96F68EF0CBC2E886"/>
    <w:rsid w:val="007B43B5"/>
  </w:style>
  <w:style w:type="character" w:styleId="Strong">
    <w:name w:val="Strong"/>
    <w:basedOn w:val="DefaultParagraphFont"/>
    <w:uiPriority w:val="1"/>
    <w:qFormat/>
    <w:rsid w:val="007B43B5"/>
    <w:rPr>
      <w:b/>
      <w:bCs/>
    </w:rPr>
  </w:style>
  <w:style w:type="paragraph" w:customStyle="1" w:styleId="74B99FC2A57E4ED8A31FD4B9C20F30BA">
    <w:name w:val="74B99FC2A57E4ED8A31FD4B9C20F30BA"/>
    <w:rsid w:val="007B43B5"/>
  </w:style>
  <w:style w:type="paragraph" w:customStyle="1" w:styleId="2F5FF84C85B84AB692C15092161D649F">
    <w:name w:val="2F5FF84C85B84AB692C15092161D649F"/>
    <w:rsid w:val="007B43B5"/>
  </w:style>
  <w:style w:type="paragraph" w:customStyle="1" w:styleId="4EAEBD97EA504C19B1B269E0AA4CBF76">
    <w:name w:val="4EAEBD97EA504C19B1B269E0AA4CBF76"/>
    <w:rsid w:val="007B43B5"/>
  </w:style>
  <w:style w:type="paragraph" w:customStyle="1" w:styleId="67CF6F50CF1647F78D13705FD867AA1D">
    <w:name w:val="67CF6F50CF1647F78D13705FD867AA1D"/>
    <w:rsid w:val="007B43B5"/>
  </w:style>
  <w:style w:type="paragraph" w:customStyle="1" w:styleId="57F94B609E9B4547A01F6CCC9EB8370F">
    <w:name w:val="57F94B609E9B4547A01F6CCC9EB8370F"/>
    <w:rsid w:val="007B43B5"/>
  </w:style>
  <w:style w:type="paragraph" w:customStyle="1" w:styleId="915AD010172A4BDD8196EF06EE9E6499">
    <w:name w:val="915AD010172A4BDD8196EF06EE9E6499"/>
    <w:rsid w:val="007B43B5"/>
  </w:style>
  <w:style w:type="paragraph" w:customStyle="1" w:styleId="6060C39200F3406085301EC34B4C30AF">
    <w:name w:val="6060C39200F3406085301EC34B4C30AF"/>
    <w:rsid w:val="007B43B5"/>
  </w:style>
  <w:style w:type="paragraph" w:customStyle="1" w:styleId="53BA03AA22A7455D9195F44D32203236">
    <w:name w:val="53BA03AA22A7455D9195F44D32203236"/>
    <w:rsid w:val="007B43B5"/>
  </w:style>
  <w:style w:type="paragraph" w:customStyle="1" w:styleId="E2B66E341E2B4CE9A0A5884159DA83F1">
    <w:name w:val="E2B66E341E2B4CE9A0A5884159DA83F1"/>
    <w:rsid w:val="007B43B5"/>
  </w:style>
  <w:style w:type="paragraph" w:customStyle="1" w:styleId="AE3899B6E9E3479C8A29793CAFD02ED5">
    <w:name w:val="AE3899B6E9E3479C8A29793CAFD02ED5"/>
    <w:rsid w:val="007B43B5"/>
  </w:style>
  <w:style w:type="paragraph" w:customStyle="1" w:styleId="B759452BB6CA4C438A47EC229D493A5E">
    <w:name w:val="B759452BB6CA4C438A47EC229D493A5E"/>
    <w:rsid w:val="007B43B5"/>
  </w:style>
  <w:style w:type="paragraph" w:customStyle="1" w:styleId="2A62BB5741F64465869715967DC82A20">
    <w:name w:val="2A62BB5741F64465869715967DC82A20"/>
    <w:rsid w:val="007B43B5"/>
  </w:style>
  <w:style w:type="paragraph" w:customStyle="1" w:styleId="603E11D174D741BBA1B10259E826CA7C">
    <w:name w:val="603E11D174D741BBA1B10259E826CA7C"/>
    <w:rsid w:val="007B43B5"/>
  </w:style>
  <w:style w:type="paragraph" w:customStyle="1" w:styleId="81979CF4EC294FDFBEE3784F6898C8EF">
    <w:name w:val="81979CF4EC294FDFBEE3784F6898C8EF"/>
    <w:rsid w:val="007B43B5"/>
  </w:style>
  <w:style w:type="paragraph" w:customStyle="1" w:styleId="6790D6B95EE1446787BCC8935DD99A74">
    <w:name w:val="6790D6B95EE1446787BCC8935DD99A74"/>
    <w:rsid w:val="007B43B5"/>
  </w:style>
  <w:style w:type="paragraph" w:customStyle="1" w:styleId="99BA4BAE3F574E4387641E9FF747986B">
    <w:name w:val="99BA4BAE3F574E4387641E9FF747986B"/>
    <w:rsid w:val="007B43B5"/>
  </w:style>
  <w:style w:type="paragraph" w:customStyle="1" w:styleId="BEE849B3FDD842938B83FB1CE5A91A38">
    <w:name w:val="BEE849B3FDD842938B83FB1CE5A91A38"/>
    <w:rsid w:val="007B43B5"/>
  </w:style>
  <w:style w:type="paragraph" w:customStyle="1" w:styleId="85E1A420114D4326A540912EFB393774">
    <w:name w:val="85E1A420114D4326A540912EFB393774"/>
    <w:rsid w:val="007B43B5"/>
  </w:style>
  <w:style w:type="paragraph" w:customStyle="1" w:styleId="CA9968AC5E2740C783E596EC1D246A21">
    <w:name w:val="CA9968AC5E2740C783E596EC1D246A21"/>
    <w:rsid w:val="007B43B5"/>
  </w:style>
  <w:style w:type="paragraph" w:customStyle="1" w:styleId="5CF9DCC464E84A3F9AEAAFEDAC92A7D1">
    <w:name w:val="5CF9DCC464E84A3F9AEAAFEDAC92A7D1"/>
    <w:rsid w:val="007B43B5"/>
  </w:style>
  <w:style w:type="paragraph" w:customStyle="1" w:styleId="08F163772CB0447E845F2C9A62F94220">
    <w:name w:val="08F163772CB0447E845F2C9A62F94220"/>
    <w:rsid w:val="007B43B5"/>
  </w:style>
  <w:style w:type="paragraph" w:customStyle="1" w:styleId="634596D1E2E4499EB5584DC1E269D267">
    <w:name w:val="634596D1E2E4499EB5584DC1E269D267"/>
    <w:rsid w:val="007B43B5"/>
  </w:style>
  <w:style w:type="paragraph" w:customStyle="1" w:styleId="F86443409FD84ABBBFDD936F0956CBB4">
    <w:name w:val="F86443409FD84ABBBFDD936F0956CBB4"/>
    <w:rsid w:val="007B43B5"/>
  </w:style>
  <w:style w:type="paragraph" w:customStyle="1" w:styleId="7FCFAA39916D43C6867F4522170E2C4F">
    <w:name w:val="7FCFAA39916D43C6867F4522170E2C4F"/>
    <w:rsid w:val="007B43B5"/>
  </w:style>
  <w:style w:type="paragraph" w:customStyle="1" w:styleId="1EA7C9D253C444998576F7FA9BFDDF3F">
    <w:name w:val="1EA7C9D253C444998576F7FA9BFDDF3F"/>
    <w:rsid w:val="007B43B5"/>
  </w:style>
  <w:style w:type="paragraph" w:customStyle="1" w:styleId="D276500135DE4E3DBE70B5104F4CD05D">
    <w:name w:val="D276500135DE4E3DBE70B5104F4CD05D"/>
    <w:rsid w:val="007B43B5"/>
  </w:style>
  <w:style w:type="paragraph" w:customStyle="1" w:styleId="A2B0A0FAE4A84EEE8B1A070E1B8C4965">
    <w:name w:val="A2B0A0FAE4A84EEE8B1A070E1B8C4965"/>
    <w:rsid w:val="007B43B5"/>
  </w:style>
  <w:style w:type="paragraph" w:customStyle="1" w:styleId="EFCD7FC9B4524314866F92E5C0BEF7F1">
    <w:name w:val="EFCD7FC9B4524314866F92E5C0BEF7F1"/>
    <w:rsid w:val="007B43B5"/>
  </w:style>
  <w:style w:type="paragraph" w:customStyle="1" w:styleId="C31F7F61000C477980144DA58D3B1D38">
    <w:name w:val="C31F7F61000C477980144DA58D3B1D38"/>
    <w:rsid w:val="007B43B5"/>
  </w:style>
  <w:style w:type="paragraph" w:customStyle="1" w:styleId="CB5DCD3A268E4F4EAC1FD1AE669EE6F4">
    <w:name w:val="CB5DCD3A268E4F4EAC1FD1AE669EE6F4"/>
    <w:rsid w:val="007B43B5"/>
  </w:style>
  <w:style w:type="paragraph" w:customStyle="1" w:styleId="F27EC667A03541D09C5A0B90FFA552FB">
    <w:name w:val="F27EC667A03541D09C5A0B90FFA552FB"/>
    <w:rsid w:val="007B43B5"/>
  </w:style>
  <w:style w:type="paragraph" w:customStyle="1" w:styleId="D8492A85D49C456EB8BBCF1D51C81103">
    <w:name w:val="D8492A85D49C456EB8BBCF1D51C81103"/>
    <w:rsid w:val="007B43B5"/>
  </w:style>
  <w:style w:type="paragraph" w:customStyle="1" w:styleId="043CA546B51D45019722753C414DE0F4">
    <w:name w:val="043CA546B51D45019722753C414DE0F4"/>
    <w:rsid w:val="007B43B5"/>
  </w:style>
  <w:style w:type="paragraph" w:customStyle="1" w:styleId="B72D6F4DF764478BAF8054BEC8EEFFD6">
    <w:name w:val="B72D6F4DF764478BAF8054BEC8EEFFD6"/>
    <w:rsid w:val="007B43B5"/>
  </w:style>
  <w:style w:type="paragraph" w:customStyle="1" w:styleId="E988584DD1744781B45B4C4F3EB7CD0A">
    <w:name w:val="E988584DD1744781B45B4C4F3EB7CD0A"/>
    <w:rsid w:val="007B43B5"/>
  </w:style>
  <w:style w:type="paragraph" w:customStyle="1" w:styleId="29C86CD8409F41EDB09568E7792AA596">
    <w:name w:val="29C86CD8409F41EDB09568E7792AA596"/>
    <w:rsid w:val="007B43B5"/>
  </w:style>
  <w:style w:type="paragraph" w:customStyle="1" w:styleId="4D981483B603481D9B4E2698BE541626">
    <w:name w:val="4D981483B603481D9B4E2698BE541626"/>
    <w:rsid w:val="007B43B5"/>
  </w:style>
  <w:style w:type="paragraph" w:customStyle="1" w:styleId="D67C7C98F7D94188B7B102BFC784763A">
    <w:name w:val="D67C7C98F7D94188B7B102BFC784763A"/>
    <w:rsid w:val="007B43B5"/>
  </w:style>
  <w:style w:type="paragraph" w:customStyle="1" w:styleId="3F0334DF279B4C7BB70533CEE2C423CF">
    <w:name w:val="3F0334DF279B4C7BB70533CEE2C423CF"/>
    <w:rsid w:val="007B43B5"/>
  </w:style>
  <w:style w:type="paragraph" w:customStyle="1" w:styleId="93FDDAEBE8D9449698422BB09628FD22">
    <w:name w:val="93FDDAEBE8D9449698422BB09628FD22"/>
    <w:rsid w:val="007B43B5"/>
  </w:style>
  <w:style w:type="paragraph" w:customStyle="1" w:styleId="76CCD7E6DA6F45B4BF0C71D2818BC855">
    <w:name w:val="76CCD7E6DA6F45B4BF0C71D2818BC855"/>
    <w:rsid w:val="007B43B5"/>
  </w:style>
  <w:style w:type="paragraph" w:customStyle="1" w:styleId="F3D2381FE3024984A3F4BFA4868E9F35">
    <w:name w:val="F3D2381FE3024984A3F4BFA4868E9F35"/>
    <w:rsid w:val="007B43B5"/>
  </w:style>
  <w:style w:type="paragraph" w:customStyle="1" w:styleId="CF9C7ABE92BC46CB8E8BB1EFB26FFBFC">
    <w:name w:val="CF9C7ABE92BC46CB8E8BB1EFB26FFBFC"/>
    <w:rsid w:val="007B43B5"/>
  </w:style>
  <w:style w:type="paragraph" w:customStyle="1" w:styleId="C3D844D631D243C292AF11A77F3CFB83">
    <w:name w:val="C3D844D631D243C292AF11A77F3CFB83"/>
    <w:rsid w:val="007B43B5"/>
  </w:style>
  <w:style w:type="paragraph" w:customStyle="1" w:styleId="DAF0C8D33A264F06B28E31E0636C9508">
    <w:name w:val="DAF0C8D33A264F06B28E31E0636C9508"/>
    <w:rsid w:val="007B43B5"/>
  </w:style>
  <w:style w:type="paragraph" w:customStyle="1" w:styleId="69D9914795DD4D87AB7AB9137477CFD1">
    <w:name w:val="69D9914795DD4D87AB7AB9137477CFD1"/>
    <w:rsid w:val="007B43B5"/>
  </w:style>
  <w:style w:type="paragraph" w:customStyle="1" w:styleId="7BC716D0E5A6453AADE993AB9254C43D">
    <w:name w:val="7BC716D0E5A6453AADE993AB9254C43D"/>
    <w:rsid w:val="007B43B5"/>
  </w:style>
  <w:style w:type="paragraph" w:customStyle="1" w:styleId="F07CFD45FE704A20B9F864EC29762650">
    <w:name w:val="F07CFD45FE704A20B9F864EC29762650"/>
    <w:rsid w:val="007B43B5"/>
  </w:style>
  <w:style w:type="paragraph" w:customStyle="1" w:styleId="8EF3F3C106D14D7B81EDCB59B2C3DC07">
    <w:name w:val="8EF3F3C106D14D7B81EDCB59B2C3DC07"/>
    <w:rsid w:val="007B43B5"/>
  </w:style>
  <w:style w:type="paragraph" w:customStyle="1" w:styleId="4862CE1BD9804A0A9F138E2675EB6F6A">
    <w:name w:val="4862CE1BD9804A0A9F138E2675EB6F6A"/>
    <w:rsid w:val="007B43B5"/>
  </w:style>
  <w:style w:type="paragraph" w:customStyle="1" w:styleId="68BB8C69897C4585A19BE2B6ED90F1AE">
    <w:name w:val="68BB8C69897C4585A19BE2B6ED90F1AE"/>
    <w:rsid w:val="007B43B5"/>
  </w:style>
  <w:style w:type="paragraph" w:customStyle="1" w:styleId="873011BDCEE24BA4A82FB052B178B9F2">
    <w:name w:val="873011BDCEE24BA4A82FB052B178B9F2"/>
    <w:rsid w:val="007B43B5"/>
  </w:style>
  <w:style w:type="paragraph" w:customStyle="1" w:styleId="87C4326D94244F89855FF547B8489DD1">
    <w:name w:val="87C4326D94244F89855FF547B8489DD1"/>
    <w:rsid w:val="007B43B5"/>
  </w:style>
  <w:style w:type="paragraph" w:customStyle="1" w:styleId="25B0BEEE77DE4341A9DBE3EB76F33CC5">
    <w:name w:val="25B0BEEE77DE4341A9DBE3EB76F33CC5"/>
    <w:rsid w:val="007B43B5"/>
  </w:style>
  <w:style w:type="paragraph" w:customStyle="1" w:styleId="EEE264CFA03646538CE781F6D81C5587">
    <w:name w:val="EEE264CFA03646538CE781F6D81C5587"/>
    <w:rsid w:val="007B43B5"/>
  </w:style>
  <w:style w:type="paragraph" w:customStyle="1" w:styleId="CBD8554CA9884B94BAADBB5407E8D968">
    <w:name w:val="CBD8554CA9884B94BAADBB5407E8D968"/>
    <w:rsid w:val="007B43B5"/>
  </w:style>
  <w:style w:type="paragraph" w:customStyle="1" w:styleId="F475FBCAE5ED45BE8735F0AACAAF3F39">
    <w:name w:val="F475FBCAE5ED45BE8735F0AACAAF3F39"/>
    <w:rsid w:val="007B43B5"/>
  </w:style>
  <w:style w:type="paragraph" w:customStyle="1" w:styleId="1D9B4F6F33BC4CFEB9D25A2ED3C7788C">
    <w:name w:val="1D9B4F6F33BC4CFEB9D25A2ED3C7788C"/>
    <w:rsid w:val="007B43B5"/>
  </w:style>
  <w:style w:type="paragraph" w:customStyle="1" w:styleId="4A65A01FDA4F4A07BCCD3D5C399874A3">
    <w:name w:val="4A65A01FDA4F4A07BCCD3D5C399874A3"/>
    <w:rsid w:val="007B43B5"/>
  </w:style>
  <w:style w:type="paragraph" w:customStyle="1" w:styleId="B8F31DBB53724956924CB484B2705F04">
    <w:name w:val="B8F31DBB53724956924CB484B2705F04"/>
    <w:rsid w:val="007B43B5"/>
  </w:style>
  <w:style w:type="paragraph" w:customStyle="1" w:styleId="91B42F76ADD24C3A93C81EEA1D4657E7">
    <w:name w:val="91B42F76ADD24C3A93C81EEA1D4657E7"/>
    <w:rsid w:val="007B43B5"/>
  </w:style>
  <w:style w:type="paragraph" w:customStyle="1" w:styleId="EE357898DB554C1CA907193B76675EF0">
    <w:name w:val="EE357898DB554C1CA907193B76675EF0"/>
    <w:rsid w:val="007B43B5"/>
  </w:style>
  <w:style w:type="paragraph" w:customStyle="1" w:styleId="89EA045494884A659F9E3E9885EB75BE">
    <w:name w:val="89EA045494884A659F9E3E9885EB75BE"/>
    <w:rsid w:val="00A83412"/>
  </w:style>
  <w:style w:type="paragraph" w:customStyle="1" w:styleId="6FC2A4AB84ED4B5EBD5D46AC0988BF8C">
    <w:name w:val="6FC2A4AB84ED4B5EBD5D46AC0988BF8C"/>
    <w:rsid w:val="00A83412"/>
  </w:style>
  <w:style w:type="paragraph" w:customStyle="1" w:styleId="A40187E100684E919CDEAFE672F6792B">
    <w:name w:val="A40187E100684E919CDEAFE672F6792B"/>
    <w:rsid w:val="00A83412"/>
  </w:style>
  <w:style w:type="paragraph" w:customStyle="1" w:styleId="852D7D9258214E30B78A63A9A586B523">
    <w:name w:val="852D7D9258214E30B78A63A9A586B523"/>
    <w:rsid w:val="00A83412"/>
  </w:style>
  <w:style w:type="paragraph" w:customStyle="1" w:styleId="4DAC39D184424894A5A877F7218D7711">
    <w:name w:val="4DAC39D184424894A5A877F7218D7711"/>
    <w:rsid w:val="00A83412"/>
  </w:style>
  <w:style w:type="paragraph" w:customStyle="1" w:styleId="58A74E212C5740529FAA72462B18B56F">
    <w:name w:val="58A74E212C5740529FAA72462B18B56F"/>
    <w:rsid w:val="00A83412"/>
  </w:style>
  <w:style w:type="paragraph" w:customStyle="1" w:styleId="B7E9023796A44AA99EE8D5172878C0D0">
    <w:name w:val="B7E9023796A44AA99EE8D5172878C0D0"/>
    <w:rsid w:val="00A83412"/>
  </w:style>
  <w:style w:type="paragraph" w:customStyle="1" w:styleId="7FBB3C96BE874EA59817F40BB0BBD8F4">
    <w:name w:val="7FBB3C96BE874EA59817F40BB0BBD8F4"/>
    <w:rsid w:val="00A83412"/>
  </w:style>
  <w:style w:type="paragraph" w:customStyle="1" w:styleId="DAA9382E31CA468A83D2F7174CF63D0B">
    <w:name w:val="DAA9382E31CA468A83D2F7174CF63D0B"/>
    <w:rsid w:val="00A83412"/>
  </w:style>
  <w:style w:type="paragraph" w:customStyle="1" w:styleId="D7505E4FE2BC42E5A03F1204CEE292FD">
    <w:name w:val="D7505E4FE2BC42E5A03F1204CEE292FD"/>
    <w:rsid w:val="00A83412"/>
  </w:style>
  <w:style w:type="paragraph" w:customStyle="1" w:styleId="E074E6EAFB9C4AFEB1A1EA56A1362D8A">
    <w:name w:val="E074E6EAFB9C4AFEB1A1EA56A1362D8A"/>
    <w:rsid w:val="00A83412"/>
  </w:style>
  <w:style w:type="paragraph" w:customStyle="1" w:styleId="6404A2BF74A945BEA7C1DDCE7BFB8E4D">
    <w:name w:val="6404A2BF74A945BEA7C1DDCE7BFB8E4D"/>
    <w:rsid w:val="00A83412"/>
  </w:style>
  <w:style w:type="paragraph" w:customStyle="1" w:styleId="5D8ABCFA5E264A418A01A2CEF7F9D2D8">
    <w:name w:val="5D8ABCFA5E264A418A01A2CEF7F9D2D8"/>
    <w:rsid w:val="00A83412"/>
  </w:style>
  <w:style w:type="paragraph" w:customStyle="1" w:styleId="DD7A69F83CF0499790FE7EA3359FBA95">
    <w:name w:val="DD7A69F83CF0499790FE7EA3359FBA95"/>
    <w:rsid w:val="00A834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4A528-D6E3-F540-9455-73991E1E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</TotalTime>
  <Pages>34</Pages>
  <Words>2579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Project</vt:lpstr>
    </vt:vector>
  </TitlesOfParts>
  <Company/>
  <LinksUpToDate>false</LinksUpToDate>
  <CharactersWithSpaces>17246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Project</dc:title>
  <dc:creator>Athul Gangadharan</dc:creator>
  <cp:keywords>Wanted – A Game of Deduction</cp:keywords>
  <cp:lastModifiedBy>priyanjali</cp:lastModifiedBy>
  <cp:revision>2</cp:revision>
  <cp:lastPrinted>2018-09-26T20:15:00Z</cp:lastPrinted>
  <dcterms:created xsi:type="dcterms:W3CDTF">2018-10-08T17:35:00Z</dcterms:created>
  <dcterms:modified xsi:type="dcterms:W3CDTF">2018-10-08T17:35:00Z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